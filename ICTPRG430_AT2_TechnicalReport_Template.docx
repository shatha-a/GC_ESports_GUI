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b/>
          <w:bCs/>
          <w:lang w:val="en-AU" w:eastAsia="en-US"/>
        </w:rPr>
        <w:id w:val="-69469859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16"/>
          </w:tblGrid>
          <w:tr w:rsidR="00ED6DF3" w14:paraId="5787450A" w14:textId="77777777">
            <w:tc>
              <w:tcPr>
                <w:tcW w:w="5746" w:type="dxa"/>
              </w:tcPr>
              <w:p w14:paraId="05959BD1" w14:textId="6A5CC322" w:rsidR="00ED6DF3" w:rsidRDefault="004D2DBF">
                <w:pPr>
                  <w:pStyle w:val="NoSpacing"/>
                  <w:rPr>
                    <w:b/>
                    <w:bCs/>
                  </w:rPr>
                </w:pPr>
                <w:r>
                  <w:rPr>
                    <w:rFonts w:eastAsiaTheme="minorHAnsi"/>
                    <w:b/>
                    <w:bCs/>
                    <w:lang w:val="en-AU" w:eastAsia="en-US"/>
                  </w:rPr>
                  <w:t>8/9/2022</w:t>
                </w:r>
              </w:p>
            </w:tc>
          </w:tr>
        </w:tbl>
        <w:p w14:paraId="7B707F99" w14:textId="77777777" w:rsidR="00ED6DF3" w:rsidRDefault="00ED6DF3">
          <w:r>
            <w:rPr>
              <w:noProof/>
              <w:lang w:eastAsia="en-AU"/>
            </w:rPr>
            <mc:AlternateContent>
              <mc:Choice Requires="wpg">
                <w:drawing>
                  <wp:anchor distT="0" distB="0" distL="114300" distR="114300" simplePos="0" relativeHeight="251657728" behindDoc="0" locked="0" layoutInCell="0" allowOverlap="1" wp14:anchorId="0F8965E6" wp14:editId="2516DB48">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76948A" id="Group 29" o:spid="_x0000_s1026" style="position:absolute;margin-left:0;margin-top:0;width:444.95pt;height:380.15pt;z-index:25165772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" fillcolor="#8aabd3 [2132]" stroked="f">
                      <v:fill color2="#d6e2f0 [756]" focusposition=",1" focussize="" colors="0 #9ab5e4;.5 #c2d1ed;1 #e1e8f5" focus="100%" type="gradientRadial"/>
                    </v:oval>
                    <w10:wrap anchorx="page" anchory="page"/>
                  </v:group>
                </w:pict>
              </mc:Fallback>
            </mc:AlternateContent>
          </w:r>
          <w:r>
            <w:rPr>
              <w:noProof/>
              <w:lang w:eastAsia="en-AU"/>
            </w:rPr>
            <mc:AlternateContent>
              <mc:Choice Requires="wpg">
                <w:drawing>
                  <wp:anchor distT="0" distB="0" distL="114300" distR="114300" simplePos="0" relativeHeight="251654656" behindDoc="0" locked="0" layoutInCell="0" allowOverlap="1" wp14:anchorId="78E731DE" wp14:editId="5871143F">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7D5616" id="Group 24" o:spid="_x0000_s1026" style="position:absolute;margin-left:0;margin-top:0;width:287.3pt;height:226.8pt;z-index:251654656;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" fillcolor="#8aabd3 [2132]" stroked="f">
                      <v:fill color2="#d6e2f0 [756]" rotate="t" focusposition=",1" focussize="" colors="0 #9ab5e4;.5 #c2d1ed;1 #e1e8f5" focus="100%" type="gradientRadial"/>
                    </v:oval>
                    <w10:wrap anchorx="margin" anchory="page"/>
                  </v:group>
                </w:pict>
              </mc:Fallback>
            </mc:AlternateContent>
          </w:r>
        </w:p>
        <w:p w14:paraId="25DC1129" w14:textId="77777777" w:rsidR="00ED6DF3" w:rsidRDefault="00ED6DF3">
          <w:r>
            <w:rPr>
              <w:noProof/>
              <w:lang w:eastAsia="en-AU"/>
            </w:rPr>
            <mc:AlternateContent>
              <mc:Choice Requires="wpg">
                <w:drawing>
                  <wp:anchor distT="0" distB="0" distL="114300" distR="114300" simplePos="0" relativeHeight="251660800" behindDoc="0" locked="0" layoutInCell="1" allowOverlap="1" wp14:anchorId="0522A5CF" wp14:editId="1D3F9F6A">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25DF9E" id="Group 16" o:spid="_x0000_s1026" style="position:absolute;margin-left:0;margin-top:0;width:301.7pt;height:725.05pt;z-index:251660800;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416"/>
          </w:tblGrid>
          <w:tr w:rsidR="00ED6DF3" w14:paraId="22593125" w14:textId="77777777">
            <w:tc>
              <w:tcPr>
                <w:tcW w:w="5746" w:type="dxa"/>
              </w:tcPr>
              <w:p w14:paraId="068B200C" w14:textId="59951999" w:rsidR="00ED6DF3" w:rsidRDefault="00C81F08" w:rsidP="00F84FB5">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D4192566999448E086FD1073AB8E7BC6"/>
                    </w:placeholder>
                    <w:dataBinding w:prefixMappings="xmlns:ns0='http://schemas.openxmlformats.org/package/2006/metadata/core-properties' xmlns:ns1='http://purl.org/dc/elements/1.1/'" w:xpath="/ns0:coreProperties[1]/ns1:title[1]" w:storeItemID="{6C3C8BC8-F283-45AE-878A-BAB7291924A1}"/>
                    <w:text/>
                  </w:sdtPr>
                  <w:sdtEndPr/>
                  <w:sdtContent>
                    <w:r w:rsidR="00F84FB5">
                      <w:rPr>
                        <w:rFonts w:asciiTheme="majorHAnsi" w:eastAsiaTheme="majorEastAsia" w:hAnsiTheme="majorHAnsi" w:cstheme="majorBidi"/>
                        <w:b/>
                        <w:bCs/>
                        <w:color w:val="365F91" w:themeColor="accent1" w:themeShade="BF"/>
                        <w:sz w:val="48"/>
                        <w:szCs w:val="48"/>
                      </w:rPr>
                      <w:t>Technical Report</w:t>
                    </w:r>
                    <w:r w:rsidR="0094527E">
                      <w:rPr>
                        <w:rFonts w:asciiTheme="majorHAnsi" w:eastAsiaTheme="majorEastAsia" w:hAnsiTheme="majorHAnsi" w:cstheme="majorBidi"/>
                        <w:b/>
                        <w:bCs/>
                        <w:color w:val="365F91" w:themeColor="accent1" w:themeShade="BF"/>
                        <w:sz w:val="48"/>
                        <w:szCs w:val="48"/>
                      </w:rPr>
                      <w:t xml:space="preserve"> Template</w:t>
                    </w:r>
                  </w:sdtContent>
                </w:sdt>
              </w:p>
            </w:tc>
          </w:tr>
          <w:tr w:rsidR="00ED6DF3" w14:paraId="0A8316A5" w14:textId="77777777">
            <w:sdt>
              <w:sdtPr>
                <w:rPr>
                  <w:color w:val="4A442A" w:themeColor="background2" w:themeShade="40"/>
                  <w:sz w:val="28"/>
                  <w:szCs w:val="28"/>
                </w:rPr>
                <w:alias w:val="Subtitle"/>
                <w:id w:val="703864195"/>
                <w:placeholder>
                  <w:docPart w:val="E963C679465C46E393AC2B981236A08D"/>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52BF288A" w14:textId="16CC8A8E" w:rsidR="00ED6DF3" w:rsidRDefault="00F84FB5" w:rsidP="00F84FB5">
                    <w:pPr>
                      <w:pStyle w:val="NoSpacing"/>
                      <w:rPr>
                        <w:color w:val="4A442A" w:themeColor="background2" w:themeShade="40"/>
                        <w:sz w:val="28"/>
                        <w:szCs w:val="28"/>
                      </w:rPr>
                    </w:pPr>
                    <w:r>
                      <w:rPr>
                        <w:color w:val="4A442A" w:themeColor="background2" w:themeShade="40"/>
                        <w:sz w:val="28"/>
                        <w:szCs w:val="28"/>
                      </w:rPr>
                      <w:t>ICTPRG</w:t>
                    </w:r>
                    <w:r w:rsidR="009337AF">
                      <w:rPr>
                        <w:color w:val="4A442A" w:themeColor="background2" w:themeShade="40"/>
                        <w:sz w:val="28"/>
                        <w:szCs w:val="28"/>
                      </w:rPr>
                      <w:t>430</w:t>
                    </w:r>
                    <w:r w:rsidR="00ED78FC">
                      <w:rPr>
                        <w:color w:val="4A442A" w:themeColor="background2" w:themeShade="40"/>
                        <w:sz w:val="28"/>
                        <w:szCs w:val="28"/>
                      </w:rPr>
                      <w:t xml:space="preserve"> – Apply </w:t>
                    </w:r>
                    <w:r w:rsidR="009337AF">
                      <w:rPr>
                        <w:color w:val="4A442A" w:themeColor="background2" w:themeShade="40"/>
                        <w:sz w:val="28"/>
                        <w:szCs w:val="28"/>
                      </w:rPr>
                      <w:t>Introductory</w:t>
                    </w:r>
                    <w:r w:rsidR="00ED78FC">
                      <w:rPr>
                        <w:color w:val="4A442A" w:themeColor="background2" w:themeShade="40"/>
                        <w:sz w:val="28"/>
                        <w:szCs w:val="28"/>
                      </w:rPr>
                      <w:t xml:space="preserve"> Object-Oriented Language Skills</w:t>
                    </w:r>
                    <w:r w:rsidR="005C58BF">
                      <w:rPr>
                        <w:color w:val="4A442A" w:themeColor="background2" w:themeShade="40"/>
                        <w:sz w:val="28"/>
                        <w:szCs w:val="28"/>
                      </w:rPr>
                      <w:t xml:space="preserve"> AT2</w:t>
                    </w:r>
                  </w:p>
                </w:tc>
              </w:sdtContent>
            </w:sdt>
          </w:tr>
          <w:tr w:rsidR="00ED6DF3" w14:paraId="77C8BCA5" w14:textId="77777777">
            <w:tc>
              <w:tcPr>
                <w:tcW w:w="5746" w:type="dxa"/>
              </w:tcPr>
              <w:p w14:paraId="6208699E" w14:textId="77777777" w:rsidR="00ED6DF3" w:rsidRDefault="00ED6DF3">
                <w:pPr>
                  <w:pStyle w:val="NoSpacing"/>
                  <w:rPr>
                    <w:color w:val="4A442A" w:themeColor="background2" w:themeShade="40"/>
                    <w:sz w:val="28"/>
                    <w:szCs w:val="28"/>
                  </w:rPr>
                </w:pPr>
              </w:p>
            </w:tc>
          </w:tr>
          <w:tr w:rsidR="00ED6DF3" w14:paraId="124C67E7" w14:textId="77777777">
            <w:tc>
              <w:tcPr>
                <w:tcW w:w="5746" w:type="dxa"/>
              </w:tcPr>
              <w:p w14:paraId="6AF9F582" w14:textId="77777777" w:rsidR="00ED6DF3" w:rsidRDefault="00ED6DF3" w:rsidP="00F84FB5">
                <w:pPr>
                  <w:pStyle w:val="NoSpacing"/>
                </w:pPr>
              </w:p>
            </w:tc>
          </w:tr>
          <w:tr w:rsidR="00ED6DF3" w14:paraId="2076FF12" w14:textId="77777777">
            <w:tc>
              <w:tcPr>
                <w:tcW w:w="5746" w:type="dxa"/>
              </w:tcPr>
              <w:p w14:paraId="183ABD25" w14:textId="77777777" w:rsidR="00ED6DF3" w:rsidRDefault="00ED6DF3">
                <w:pPr>
                  <w:pStyle w:val="NoSpacing"/>
                </w:pPr>
              </w:p>
            </w:tc>
          </w:tr>
          <w:tr w:rsidR="00ED6DF3" w14:paraId="56BBF399" w14:textId="7777777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10242C16" w14:textId="606B4E5E" w:rsidR="00ED6DF3" w:rsidRDefault="00165DE9" w:rsidP="0015516B">
                    <w:pPr>
                      <w:pStyle w:val="NoSpacing"/>
                      <w:rPr>
                        <w:b/>
                        <w:bCs/>
                      </w:rPr>
                    </w:pPr>
                    <w:r>
                      <w:rPr>
                        <w:b/>
                        <w:bCs/>
                      </w:rPr>
                      <w:t>Shatha Almaktoum</w:t>
                    </w:r>
                  </w:p>
                </w:tc>
              </w:sdtContent>
            </w:sdt>
          </w:tr>
          <w:tr w:rsidR="00ED6DF3" w14:paraId="73BB2792" w14:textId="77777777">
            <w:sdt>
              <w:sdtPr>
                <w:rPr>
                  <w:b/>
                  <w:bCs/>
                </w:rPr>
                <w:alias w:val="Date"/>
                <w:id w:val="703864210"/>
                <w:showingPlcHdr/>
                <w:dataBinding w:prefixMappings="xmlns:ns0='http://schemas.microsoft.com/office/2006/coverPageProps'" w:xpath="/ns0:CoverPageProperties[1]/ns0:PublishDate[1]" w:storeItemID="{55AF091B-3C7A-41E3-B477-F2FDAA23CFDA}"/>
                <w:date w:fullDate="2022-09-08T00:00:00Z">
                  <w:dateFormat w:val="M/d/yyyy"/>
                  <w:lid w:val="en-US"/>
                  <w:storeMappedDataAs w:val="dateTime"/>
                  <w:calendar w:val="gregorian"/>
                </w:date>
              </w:sdtPr>
              <w:sdtEndPr/>
              <w:sdtContent>
                <w:tc>
                  <w:tcPr>
                    <w:tcW w:w="5746" w:type="dxa"/>
                  </w:tcPr>
                  <w:p w14:paraId="037D29D9" w14:textId="2F6FE778" w:rsidR="00ED6DF3" w:rsidRDefault="00E433EA">
                    <w:pPr>
                      <w:pStyle w:val="NoSpacing"/>
                      <w:rPr>
                        <w:b/>
                        <w:bCs/>
                      </w:rPr>
                    </w:pPr>
                    <w:r>
                      <w:rPr>
                        <w:b/>
                        <w:bCs/>
                      </w:rPr>
                      <w:t xml:space="preserve">     </w:t>
                    </w:r>
                  </w:p>
                </w:tc>
              </w:sdtContent>
            </w:sdt>
          </w:tr>
          <w:tr w:rsidR="00ED6DF3" w14:paraId="45018DFF" w14:textId="77777777">
            <w:tc>
              <w:tcPr>
                <w:tcW w:w="5746" w:type="dxa"/>
              </w:tcPr>
              <w:p w14:paraId="6DE9FFA7" w14:textId="77777777" w:rsidR="00ED6DF3" w:rsidRDefault="00ED6DF3">
                <w:pPr>
                  <w:pStyle w:val="NoSpacing"/>
                  <w:rPr>
                    <w:b/>
                    <w:bCs/>
                  </w:rPr>
                </w:pPr>
              </w:p>
            </w:tc>
          </w:tr>
        </w:tbl>
        <w:p w14:paraId="67B151DE" w14:textId="77777777" w:rsidR="00ED6DF3" w:rsidRDefault="00ED6DF3">
          <w:r>
            <w:br w:type="page"/>
          </w:r>
        </w:p>
      </w:sdtContent>
    </w:sdt>
    <w:sdt>
      <w:sdtPr>
        <w:rPr>
          <w:rFonts w:asciiTheme="minorHAnsi" w:eastAsiaTheme="minorHAnsi" w:hAnsiTheme="minorHAnsi" w:cstheme="minorBidi"/>
          <w:b w:val="0"/>
          <w:bCs w:val="0"/>
          <w:color w:val="auto"/>
          <w:sz w:val="22"/>
          <w:szCs w:val="22"/>
          <w:lang w:val="en-AU" w:eastAsia="en-US"/>
        </w:rPr>
        <w:id w:val="516362854"/>
        <w:docPartObj>
          <w:docPartGallery w:val="Table of Contents"/>
          <w:docPartUnique/>
        </w:docPartObj>
      </w:sdtPr>
      <w:sdtEndPr>
        <w:rPr>
          <w:noProof/>
        </w:rPr>
      </w:sdtEndPr>
      <w:sdtContent>
        <w:p w14:paraId="189E9083" w14:textId="77777777" w:rsidR="00154AAE" w:rsidRDefault="00154AAE">
          <w:pPr>
            <w:pStyle w:val="TOCHeading"/>
          </w:pPr>
          <w:r>
            <w:t>Table of Contents</w:t>
          </w:r>
        </w:p>
        <w:p w14:paraId="4EBFA75A" w14:textId="77777777" w:rsidR="005C58BF" w:rsidRDefault="00154AA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96108752" w:history="1">
            <w:r w:rsidR="005C58BF" w:rsidRPr="00543D61">
              <w:rPr>
                <w:rStyle w:val="Hyperlink"/>
                <w:noProof/>
              </w:rPr>
              <w:t>Part 1 – Planning Documentation</w:t>
            </w:r>
            <w:r w:rsidR="005C58BF">
              <w:rPr>
                <w:noProof/>
                <w:webHidden/>
              </w:rPr>
              <w:tab/>
            </w:r>
            <w:r w:rsidR="005C58BF">
              <w:rPr>
                <w:noProof/>
                <w:webHidden/>
              </w:rPr>
              <w:fldChar w:fldCharType="begin"/>
            </w:r>
            <w:r w:rsidR="005C58BF">
              <w:rPr>
                <w:noProof/>
                <w:webHidden/>
              </w:rPr>
              <w:instrText xml:space="preserve"> PAGEREF _Toc96108752 \h </w:instrText>
            </w:r>
            <w:r w:rsidR="005C58BF">
              <w:rPr>
                <w:noProof/>
                <w:webHidden/>
              </w:rPr>
            </w:r>
            <w:r w:rsidR="005C58BF">
              <w:rPr>
                <w:noProof/>
                <w:webHidden/>
              </w:rPr>
              <w:fldChar w:fldCharType="separate"/>
            </w:r>
            <w:r w:rsidR="005C58BF">
              <w:rPr>
                <w:noProof/>
                <w:webHidden/>
              </w:rPr>
              <w:t>2</w:t>
            </w:r>
            <w:r w:rsidR="005C58BF">
              <w:rPr>
                <w:noProof/>
                <w:webHidden/>
              </w:rPr>
              <w:fldChar w:fldCharType="end"/>
            </w:r>
          </w:hyperlink>
        </w:p>
        <w:p w14:paraId="2984135E" w14:textId="77777777" w:rsidR="005C58BF" w:rsidRDefault="00C81F08">
          <w:pPr>
            <w:pStyle w:val="TOC2"/>
            <w:tabs>
              <w:tab w:val="right" w:leader="dot" w:pos="9016"/>
            </w:tabs>
            <w:rPr>
              <w:rFonts w:eastAsiaTheme="minorEastAsia"/>
              <w:noProof/>
              <w:lang w:eastAsia="en-AU"/>
            </w:rPr>
          </w:pPr>
          <w:hyperlink w:anchor="_Toc96108753" w:history="1">
            <w:r w:rsidR="005C58BF" w:rsidRPr="00543D61">
              <w:rPr>
                <w:rStyle w:val="Hyperlink"/>
                <w:noProof/>
              </w:rPr>
              <w:t>Task 1 – Email</w:t>
            </w:r>
            <w:r w:rsidR="005C58BF">
              <w:rPr>
                <w:noProof/>
                <w:webHidden/>
              </w:rPr>
              <w:tab/>
            </w:r>
            <w:r w:rsidR="005C58BF">
              <w:rPr>
                <w:noProof/>
                <w:webHidden/>
              </w:rPr>
              <w:fldChar w:fldCharType="begin"/>
            </w:r>
            <w:r w:rsidR="005C58BF">
              <w:rPr>
                <w:noProof/>
                <w:webHidden/>
              </w:rPr>
              <w:instrText xml:space="preserve"> PAGEREF _Toc96108753 \h </w:instrText>
            </w:r>
            <w:r w:rsidR="005C58BF">
              <w:rPr>
                <w:noProof/>
                <w:webHidden/>
              </w:rPr>
            </w:r>
            <w:r w:rsidR="005C58BF">
              <w:rPr>
                <w:noProof/>
                <w:webHidden/>
              </w:rPr>
              <w:fldChar w:fldCharType="separate"/>
            </w:r>
            <w:r w:rsidR="005C58BF">
              <w:rPr>
                <w:noProof/>
                <w:webHidden/>
              </w:rPr>
              <w:t>2</w:t>
            </w:r>
            <w:r w:rsidR="005C58BF">
              <w:rPr>
                <w:noProof/>
                <w:webHidden/>
              </w:rPr>
              <w:fldChar w:fldCharType="end"/>
            </w:r>
          </w:hyperlink>
        </w:p>
        <w:p w14:paraId="4AE7D7A9" w14:textId="77777777" w:rsidR="005C58BF" w:rsidRDefault="00C81F08">
          <w:pPr>
            <w:pStyle w:val="TOC2"/>
            <w:tabs>
              <w:tab w:val="right" w:leader="dot" w:pos="9016"/>
            </w:tabs>
            <w:rPr>
              <w:rFonts w:eastAsiaTheme="minorEastAsia"/>
              <w:noProof/>
              <w:lang w:eastAsia="en-AU"/>
            </w:rPr>
          </w:pPr>
          <w:hyperlink w:anchor="_Toc96108754" w:history="1">
            <w:r w:rsidR="005C58BF" w:rsidRPr="00543D61">
              <w:rPr>
                <w:rStyle w:val="Hyperlink"/>
                <w:noProof/>
              </w:rPr>
              <w:t>Task 2 – Report</w:t>
            </w:r>
            <w:r w:rsidR="005C58BF">
              <w:rPr>
                <w:noProof/>
                <w:webHidden/>
              </w:rPr>
              <w:tab/>
            </w:r>
            <w:r w:rsidR="005C58BF">
              <w:rPr>
                <w:noProof/>
                <w:webHidden/>
              </w:rPr>
              <w:fldChar w:fldCharType="begin"/>
            </w:r>
            <w:r w:rsidR="005C58BF">
              <w:rPr>
                <w:noProof/>
                <w:webHidden/>
              </w:rPr>
              <w:instrText xml:space="preserve"> PAGEREF _Toc96108754 \h </w:instrText>
            </w:r>
            <w:r w:rsidR="005C58BF">
              <w:rPr>
                <w:noProof/>
                <w:webHidden/>
              </w:rPr>
            </w:r>
            <w:r w:rsidR="005C58BF">
              <w:rPr>
                <w:noProof/>
                <w:webHidden/>
              </w:rPr>
              <w:fldChar w:fldCharType="separate"/>
            </w:r>
            <w:r w:rsidR="005C58BF">
              <w:rPr>
                <w:noProof/>
                <w:webHidden/>
              </w:rPr>
              <w:t>2</w:t>
            </w:r>
            <w:r w:rsidR="005C58BF">
              <w:rPr>
                <w:noProof/>
                <w:webHidden/>
              </w:rPr>
              <w:fldChar w:fldCharType="end"/>
            </w:r>
          </w:hyperlink>
        </w:p>
        <w:p w14:paraId="3B49586B" w14:textId="77777777" w:rsidR="005C58BF" w:rsidRDefault="00C81F08">
          <w:pPr>
            <w:pStyle w:val="TOC3"/>
            <w:tabs>
              <w:tab w:val="right" w:leader="dot" w:pos="9016"/>
            </w:tabs>
            <w:rPr>
              <w:rFonts w:eastAsiaTheme="minorEastAsia"/>
              <w:noProof/>
              <w:lang w:eastAsia="en-AU"/>
            </w:rPr>
          </w:pPr>
          <w:hyperlink w:anchor="_Toc96108755" w:history="1">
            <w:r w:rsidR="005C58BF" w:rsidRPr="00543D61">
              <w:rPr>
                <w:rStyle w:val="Hyperlink"/>
                <w:noProof/>
              </w:rPr>
              <w:t>Proposed data structures</w:t>
            </w:r>
            <w:r w:rsidR="005C58BF">
              <w:rPr>
                <w:noProof/>
                <w:webHidden/>
              </w:rPr>
              <w:tab/>
            </w:r>
            <w:r w:rsidR="005C58BF">
              <w:rPr>
                <w:noProof/>
                <w:webHidden/>
              </w:rPr>
              <w:fldChar w:fldCharType="begin"/>
            </w:r>
            <w:r w:rsidR="005C58BF">
              <w:rPr>
                <w:noProof/>
                <w:webHidden/>
              </w:rPr>
              <w:instrText xml:space="preserve"> PAGEREF _Toc96108755 \h </w:instrText>
            </w:r>
            <w:r w:rsidR="005C58BF">
              <w:rPr>
                <w:noProof/>
                <w:webHidden/>
              </w:rPr>
            </w:r>
            <w:r w:rsidR="005C58BF">
              <w:rPr>
                <w:noProof/>
                <w:webHidden/>
              </w:rPr>
              <w:fldChar w:fldCharType="separate"/>
            </w:r>
            <w:r w:rsidR="005C58BF">
              <w:rPr>
                <w:noProof/>
                <w:webHidden/>
              </w:rPr>
              <w:t>2</w:t>
            </w:r>
            <w:r w:rsidR="005C58BF">
              <w:rPr>
                <w:noProof/>
                <w:webHidden/>
              </w:rPr>
              <w:fldChar w:fldCharType="end"/>
            </w:r>
          </w:hyperlink>
        </w:p>
        <w:p w14:paraId="07D1DB8A" w14:textId="77777777" w:rsidR="005C58BF" w:rsidRDefault="00C81F08">
          <w:pPr>
            <w:pStyle w:val="TOC3"/>
            <w:tabs>
              <w:tab w:val="right" w:leader="dot" w:pos="9016"/>
            </w:tabs>
            <w:rPr>
              <w:rFonts w:eastAsiaTheme="minorEastAsia"/>
              <w:noProof/>
              <w:lang w:eastAsia="en-AU"/>
            </w:rPr>
          </w:pPr>
          <w:hyperlink w:anchor="_Toc96108756" w:history="1">
            <w:r w:rsidR="005C58BF" w:rsidRPr="00543D61">
              <w:rPr>
                <w:rStyle w:val="Hyperlink"/>
                <w:noProof/>
              </w:rPr>
              <w:t>Object Oriented Language details</w:t>
            </w:r>
            <w:r w:rsidR="005C58BF">
              <w:rPr>
                <w:noProof/>
                <w:webHidden/>
              </w:rPr>
              <w:tab/>
            </w:r>
            <w:r w:rsidR="005C58BF">
              <w:rPr>
                <w:noProof/>
                <w:webHidden/>
              </w:rPr>
              <w:fldChar w:fldCharType="begin"/>
            </w:r>
            <w:r w:rsidR="005C58BF">
              <w:rPr>
                <w:noProof/>
                <w:webHidden/>
              </w:rPr>
              <w:instrText xml:space="preserve"> PAGEREF _Toc96108756 \h </w:instrText>
            </w:r>
            <w:r w:rsidR="005C58BF">
              <w:rPr>
                <w:noProof/>
                <w:webHidden/>
              </w:rPr>
            </w:r>
            <w:r w:rsidR="005C58BF">
              <w:rPr>
                <w:noProof/>
                <w:webHidden/>
              </w:rPr>
              <w:fldChar w:fldCharType="separate"/>
            </w:r>
            <w:r w:rsidR="005C58BF">
              <w:rPr>
                <w:noProof/>
                <w:webHidden/>
              </w:rPr>
              <w:t>2</w:t>
            </w:r>
            <w:r w:rsidR="005C58BF">
              <w:rPr>
                <w:noProof/>
                <w:webHidden/>
              </w:rPr>
              <w:fldChar w:fldCharType="end"/>
            </w:r>
          </w:hyperlink>
        </w:p>
        <w:p w14:paraId="18DFE85F" w14:textId="77777777" w:rsidR="005C58BF" w:rsidRDefault="00C81F08">
          <w:pPr>
            <w:pStyle w:val="TOC3"/>
            <w:tabs>
              <w:tab w:val="right" w:leader="dot" w:pos="9016"/>
            </w:tabs>
            <w:rPr>
              <w:rFonts w:eastAsiaTheme="minorEastAsia"/>
              <w:noProof/>
              <w:lang w:eastAsia="en-AU"/>
            </w:rPr>
          </w:pPr>
          <w:hyperlink w:anchor="_Toc96108757" w:history="1">
            <w:r w:rsidR="005C58BF" w:rsidRPr="00543D61">
              <w:rPr>
                <w:rStyle w:val="Hyperlink"/>
                <w:noProof/>
              </w:rPr>
              <w:t>Object Oriented Techniques</w:t>
            </w:r>
            <w:r w:rsidR="005C58BF">
              <w:rPr>
                <w:noProof/>
                <w:webHidden/>
              </w:rPr>
              <w:tab/>
            </w:r>
            <w:r w:rsidR="005C58BF">
              <w:rPr>
                <w:noProof/>
                <w:webHidden/>
              </w:rPr>
              <w:fldChar w:fldCharType="begin"/>
            </w:r>
            <w:r w:rsidR="005C58BF">
              <w:rPr>
                <w:noProof/>
                <w:webHidden/>
              </w:rPr>
              <w:instrText xml:space="preserve"> PAGEREF _Toc96108757 \h </w:instrText>
            </w:r>
            <w:r w:rsidR="005C58BF">
              <w:rPr>
                <w:noProof/>
                <w:webHidden/>
              </w:rPr>
            </w:r>
            <w:r w:rsidR="005C58BF">
              <w:rPr>
                <w:noProof/>
                <w:webHidden/>
              </w:rPr>
              <w:fldChar w:fldCharType="separate"/>
            </w:r>
            <w:r w:rsidR="005C58BF">
              <w:rPr>
                <w:noProof/>
                <w:webHidden/>
              </w:rPr>
              <w:t>2</w:t>
            </w:r>
            <w:r w:rsidR="005C58BF">
              <w:rPr>
                <w:noProof/>
                <w:webHidden/>
              </w:rPr>
              <w:fldChar w:fldCharType="end"/>
            </w:r>
          </w:hyperlink>
        </w:p>
        <w:p w14:paraId="60E23091" w14:textId="77777777" w:rsidR="005C58BF" w:rsidRDefault="00C81F08">
          <w:pPr>
            <w:pStyle w:val="TOC3"/>
            <w:tabs>
              <w:tab w:val="right" w:leader="dot" w:pos="9016"/>
            </w:tabs>
            <w:rPr>
              <w:rFonts w:eastAsiaTheme="minorEastAsia"/>
              <w:noProof/>
              <w:lang w:eastAsia="en-AU"/>
            </w:rPr>
          </w:pPr>
          <w:hyperlink w:anchor="_Toc96108758" w:history="1">
            <w:r w:rsidR="005C58BF" w:rsidRPr="00543D61">
              <w:rPr>
                <w:rStyle w:val="Hyperlink"/>
                <w:noProof/>
              </w:rPr>
              <w:t>Internal and External Documentation plan</w:t>
            </w:r>
            <w:r w:rsidR="005C58BF">
              <w:rPr>
                <w:noProof/>
                <w:webHidden/>
              </w:rPr>
              <w:tab/>
            </w:r>
            <w:r w:rsidR="005C58BF">
              <w:rPr>
                <w:noProof/>
                <w:webHidden/>
              </w:rPr>
              <w:fldChar w:fldCharType="begin"/>
            </w:r>
            <w:r w:rsidR="005C58BF">
              <w:rPr>
                <w:noProof/>
                <w:webHidden/>
              </w:rPr>
              <w:instrText xml:space="preserve"> PAGEREF _Toc96108758 \h </w:instrText>
            </w:r>
            <w:r w:rsidR="005C58BF">
              <w:rPr>
                <w:noProof/>
                <w:webHidden/>
              </w:rPr>
            </w:r>
            <w:r w:rsidR="005C58BF">
              <w:rPr>
                <w:noProof/>
                <w:webHidden/>
              </w:rPr>
              <w:fldChar w:fldCharType="separate"/>
            </w:r>
            <w:r w:rsidR="005C58BF">
              <w:rPr>
                <w:noProof/>
                <w:webHidden/>
              </w:rPr>
              <w:t>2</w:t>
            </w:r>
            <w:r w:rsidR="005C58BF">
              <w:rPr>
                <w:noProof/>
                <w:webHidden/>
              </w:rPr>
              <w:fldChar w:fldCharType="end"/>
            </w:r>
          </w:hyperlink>
        </w:p>
        <w:p w14:paraId="606E2362" w14:textId="77777777" w:rsidR="005C58BF" w:rsidRDefault="00C81F08">
          <w:pPr>
            <w:pStyle w:val="TOC3"/>
            <w:tabs>
              <w:tab w:val="right" w:leader="dot" w:pos="9016"/>
            </w:tabs>
            <w:rPr>
              <w:rFonts w:eastAsiaTheme="minorEastAsia"/>
              <w:noProof/>
              <w:lang w:eastAsia="en-AU"/>
            </w:rPr>
          </w:pPr>
          <w:hyperlink w:anchor="_Toc96108759" w:history="1">
            <w:r w:rsidR="005C58BF" w:rsidRPr="00543D61">
              <w:rPr>
                <w:rStyle w:val="Hyperlink"/>
                <w:noProof/>
              </w:rPr>
              <w:t>Proposed Development stages and description</w:t>
            </w:r>
            <w:r w:rsidR="005C58BF">
              <w:rPr>
                <w:noProof/>
                <w:webHidden/>
              </w:rPr>
              <w:tab/>
            </w:r>
            <w:r w:rsidR="005C58BF">
              <w:rPr>
                <w:noProof/>
                <w:webHidden/>
              </w:rPr>
              <w:fldChar w:fldCharType="begin"/>
            </w:r>
            <w:r w:rsidR="005C58BF">
              <w:rPr>
                <w:noProof/>
                <w:webHidden/>
              </w:rPr>
              <w:instrText xml:space="preserve"> PAGEREF _Toc96108759 \h </w:instrText>
            </w:r>
            <w:r w:rsidR="005C58BF">
              <w:rPr>
                <w:noProof/>
                <w:webHidden/>
              </w:rPr>
            </w:r>
            <w:r w:rsidR="005C58BF">
              <w:rPr>
                <w:noProof/>
                <w:webHidden/>
              </w:rPr>
              <w:fldChar w:fldCharType="separate"/>
            </w:r>
            <w:r w:rsidR="005C58BF">
              <w:rPr>
                <w:noProof/>
                <w:webHidden/>
              </w:rPr>
              <w:t>3</w:t>
            </w:r>
            <w:r w:rsidR="005C58BF">
              <w:rPr>
                <w:noProof/>
                <w:webHidden/>
              </w:rPr>
              <w:fldChar w:fldCharType="end"/>
            </w:r>
          </w:hyperlink>
        </w:p>
        <w:p w14:paraId="7C505857" w14:textId="77777777" w:rsidR="005C58BF" w:rsidRDefault="00C81F08">
          <w:pPr>
            <w:pStyle w:val="TOC1"/>
            <w:tabs>
              <w:tab w:val="right" w:leader="dot" w:pos="9016"/>
            </w:tabs>
            <w:rPr>
              <w:rFonts w:eastAsiaTheme="minorEastAsia"/>
              <w:noProof/>
              <w:lang w:eastAsia="en-AU"/>
            </w:rPr>
          </w:pPr>
          <w:hyperlink w:anchor="_Toc96108760" w:history="1">
            <w:r w:rsidR="005C58BF" w:rsidRPr="00543D61">
              <w:rPr>
                <w:rStyle w:val="Hyperlink"/>
                <w:noProof/>
              </w:rPr>
              <w:t>Part 2 – Application Development</w:t>
            </w:r>
            <w:r w:rsidR="005C58BF">
              <w:rPr>
                <w:noProof/>
                <w:webHidden/>
              </w:rPr>
              <w:tab/>
            </w:r>
            <w:r w:rsidR="005C58BF">
              <w:rPr>
                <w:noProof/>
                <w:webHidden/>
              </w:rPr>
              <w:fldChar w:fldCharType="begin"/>
            </w:r>
            <w:r w:rsidR="005C58BF">
              <w:rPr>
                <w:noProof/>
                <w:webHidden/>
              </w:rPr>
              <w:instrText xml:space="preserve"> PAGEREF _Toc96108760 \h </w:instrText>
            </w:r>
            <w:r w:rsidR="005C58BF">
              <w:rPr>
                <w:noProof/>
                <w:webHidden/>
              </w:rPr>
            </w:r>
            <w:r w:rsidR="005C58BF">
              <w:rPr>
                <w:noProof/>
                <w:webHidden/>
              </w:rPr>
              <w:fldChar w:fldCharType="separate"/>
            </w:r>
            <w:r w:rsidR="005C58BF">
              <w:rPr>
                <w:noProof/>
                <w:webHidden/>
              </w:rPr>
              <w:t>4</w:t>
            </w:r>
            <w:r w:rsidR="005C58BF">
              <w:rPr>
                <w:noProof/>
                <w:webHidden/>
              </w:rPr>
              <w:fldChar w:fldCharType="end"/>
            </w:r>
          </w:hyperlink>
        </w:p>
        <w:p w14:paraId="3159F778" w14:textId="77777777" w:rsidR="005C58BF" w:rsidRDefault="00C81F08">
          <w:pPr>
            <w:pStyle w:val="TOC2"/>
            <w:tabs>
              <w:tab w:val="right" w:leader="dot" w:pos="9016"/>
            </w:tabs>
            <w:rPr>
              <w:rFonts w:eastAsiaTheme="minorEastAsia"/>
              <w:noProof/>
              <w:lang w:eastAsia="en-AU"/>
            </w:rPr>
          </w:pPr>
          <w:hyperlink w:anchor="_Toc96108761" w:history="1">
            <w:r w:rsidR="005C58BF" w:rsidRPr="00543D61">
              <w:rPr>
                <w:rStyle w:val="Hyperlink"/>
                <w:noProof/>
              </w:rPr>
              <w:t>Task 3 – Application Development</w:t>
            </w:r>
            <w:r w:rsidR="005C58BF">
              <w:rPr>
                <w:noProof/>
                <w:webHidden/>
              </w:rPr>
              <w:tab/>
            </w:r>
            <w:r w:rsidR="005C58BF">
              <w:rPr>
                <w:noProof/>
                <w:webHidden/>
              </w:rPr>
              <w:fldChar w:fldCharType="begin"/>
            </w:r>
            <w:r w:rsidR="005C58BF">
              <w:rPr>
                <w:noProof/>
                <w:webHidden/>
              </w:rPr>
              <w:instrText xml:space="preserve"> PAGEREF _Toc96108761 \h </w:instrText>
            </w:r>
            <w:r w:rsidR="005C58BF">
              <w:rPr>
                <w:noProof/>
                <w:webHidden/>
              </w:rPr>
            </w:r>
            <w:r w:rsidR="005C58BF">
              <w:rPr>
                <w:noProof/>
                <w:webHidden/>
              </w:rPr>
              <w:fldChar w:fldCharType="separate"/>
            </w:r>
            <w:r w:rsidR="005C58BF">
              <w:rPr>
                <w:noProof/>
                <w:webHidden/>
              </w:rPr>
              <w:t>4</w:t>
            </w:r>
            <w:r w:rsidR="005C58BF">
              <w:rPr>
                <w:noProof/>
                <w:webHidden/>
              </w:rPr>
              <w:fldChar w:fldCharType="end"/>
            </w:r>
          </w:hyperlink>
        </w:p>
        <w:p w14:paraId="637785CB" w14:textId="77777777" w:rsidR="005C58BF" w:rsidRDefault="00C81F08">
          <w:pPr>
            <w:pStyle w:val="TOC3"/>
            <w:tabs>
              <w:tab w:val="right" w:leader="dot" w:pos="9016"/>
            </w:tabs>
            <w:rPr>
              <w:rFonts w:eastAsiaTheme="minorEastAsia"/>
              <w:noProof/>
              <w:lang w:eastAsia="en-AU"/>
            </w:rPr>
          </w:pPr>
          <w:hyperlink w:anchor="_Toc96108762" w:history="1">
            <w:r w:rsidR="005C58BF" w:rsidRPr="00543D61">
              <w:rPr>
                <w:rStyle w:val="Hyperlink"/>
                <w:noProof/>
              </w:rPr>
              <w:t>Selection, Iteration and Sequence Constructs:</w:t>
            </w:r>
            <w:r w:rsidR="005C58BF">
              <w:rPr>
                <w:noProof/>
                <w:webHidden/>
              </w:rPr>
              <w:tab/>
            </w:r>
            <w:r w:rsidR="005C58BF">
              <w:rPr>
                <w:noProof/>
                <w:webHidden/>
              </w:rPr>
              <w:fldChar w:fldCharType="begin"/>
            </w:r>
            <w:r w:rsidR="005C58BF">
              <w:rPr>
                <w:noProof/>
                <w:webHidden/>
              </w:rPr>
              <w:instrText xml:space="preserve"> PAGEREF _Toc96108762 \h </w:instrText>
            </w:r>
            <w:r w:rsidR="005C58BF">
              <w:rPr>
                <w:noProof/>
                <w:webHidden/>
              </w:rPr>
            </w:r>
            <w:r w:rsidR="005C58BF">
              <w:rPr>
                <w:noProof/>
                <w:webHidden/>
              </w:rPr>
              <w:fldChar w:fldCharType="separate"/>
            </w:r>
            <w:r w:rsidR="005C58BF">
              <w:rPr>
                <w:noProof/>
                <w:webHidden/>
              </w:rPr>
              <w:t>4</w:t>
            </w:r>
            <w:r w:rsidR="005C58BF">
              <w:rPr>
                <w:noProof/>
                <w:webHidden/>
              </w:rPr>
              <w:fldChar w:fldCharType="end"/>
            </w:r>
          </w:hyperlink>
        </w:p>
        <w:p w14:paraId="7B54965B" w14:textId="77777777" w:rsidR="005C58BF" w:rsidRDefault="00C81F08">
          <w:pPr>
            <w:pStyle w:val="TOC3"/>
            <w:tabs>
              <w:tab w:val="right" w:leader="dot" w:pos="9016"/>
            </w:tabs>
            <w:rPr>
              <w:rFonts w:eastAsiaTheme="minorEastAsia"/>
              <w:noProof/>
              <w:lang w:eastAsia="en-AU"/>
            </w:rPr>
          </w:pPr>
          <w:hyperlink w:anchor="_Toc96108763" w:history="1">
            <w:r w:rsidR="005C58BF" w:rsidRPr="00543D61">
              <w:rPr>
                <w:rStyle w:val="Hyperlink"/>
                <w:noProof/>
              </w:rPr>
              <w:t>Read/Write:</w:t>
            </w:r>
            <w:r w:rsidR="005C58BF">
              <w:rPr>
                <w:noProof/>
                <w:webHidden/>
              </w:rPr>
              <w:tab/>
            </w:r>
            <w:r w:rsidR="005C58BF">
              <w:rPr>
                <w:noProof/>
                <w:webHidden/>
              </w:rPr>
              <w:fldChar w:fldCharType="begin"/>
            </w:r>
            <w:r w:rsidR="005C58BF">
              <w:rPr>
                <w:noProof/>
                <w:webHidden/>
              </w:rPr>
              <w:instrText xml:space="preserve"> PAGEREF _Toc96108763 \h </w:instrText>
            </w:r>
            <w:r w:rsidR="005C58BF">
              <w:rPr>
                <w:noProof/>
                <w:webHidden/>
              </w:rPr>
            </w:r>
            <w:r w:rsidR="005C58BF">
              <w:rPr>
                <w:noProof/>
                <w:webHidden/>
              </w:rPr>
              <w:fldChar w:fldCharType="separate"/>
            </w:r>
            <w:r w:rsidR="005C58BF">
              <w:rPr>
                <w:noProof/>
                <w:webHidden/>
              </w:rPr>
              <w:t>4</w:t>
            </w:r>
            <w:r w:rsidR="005C58BF">
              <w:rPr>
                <w:noProof/>
                <w:webHidden/>
              </w:rPr>
              <w:fldChar w:fldCharType="end"/>
            </w:r>
          </w:hyperlink>
        </w:p>
        <w:p w14:paraId="77192A8D" w14:textId="77777777" w:rsidR="005C58BF" w:rsidRDefault="00C81F08">
          <w:pPr>
            <w:pStyle w:val="TOC3"/>
            <w:tabs>
              <w:tab w:val="right" w:leader="dot" w:pos="9016"/>
            </w:tabs>
            <w:rPr>
              <w:rFonts w:eastAsiaTheme="minorEastAsia"/>
              <w:noProof/>
              <w:lang w:eastAsia="en-AU"/>
            </w:rPr>
          </w:pPr>
          <w:hyperlink w:anchor="_Toc96108764" w:history="1">
            <w:r w:rsidR="005C58BF" w:rsidRPr="00543D61">
              <w:rPr>
                <w:rStyle w:val="Hyperlink"/>
                <w:noProof/>
              </w:rPr>
              <w:t>Classes</w:t>
            </w:r>
            <w:r w:rsidR="005C58BF">
              <w:rPr>
                <w:noProof/>
                <w:webHidden/>
              </w:rPr>
              <w:tab/>
            </w:r>
            <w:r w:rsidR="005C58BF">
              <w:rPr>
                <w:noProof/>
                <w:webHidden/>
              </w:rPr>
              <w:fldChar w:fldCharType="begin"/>
            </w:r>
            <w:r w:rsidR="005C58BF">
              <w:rPr>
                <w:noProof/>
                <w:webHidden/>
              </w:rPr>
              <w:instrText xml:space="preserve"> PAGEREF _Toc96108764 \h </w:instrText>
            </w:r>
            <w:r w:rsidR="005C58BF">
              <w:rPr>
                <w:noProof/>
                <w:webHidden/>
              </w:rPr>
            </w:r>
            <w:r w:rsidR="005C58BF">
              <w:rPr>
                <w:noProof/>
                <w:webHidden/>
              </w:rPr>
              <w:fldChar w:fldCharType="separate"/>
            </w:r>
            <w:r w:rsidR="005C58BF">
              <w:rPr>
                <w:noProof/>
                <w:webHidden/>
              </w:rPr>
              <w:t>5</w:t>
            </w:r>
            <w:r w:rsidR="005C58BF">
              <w:rPr>
                <w:noProof/>
                <w:webHidden/>
              </w:rPr>
              <w:fldChar w:fldCharType="end"/>
            </w:r>
          </w:hyperlink>
        </w:p>
        <w:p w14:paraId="1B82490E" w14:textId="77777777" w:rsidR="005C58BF" w:rsidRDefault="00C81F08">
          <w:pPr>
            <w:pStyle w:val="TOC3"/>
            <w:tabs>
              <w:tab w:val="right" w:leader="dot" w:pos="9016"/>
            </w:tabs>
            <w:rPr>
              <w:rFonts w:eastAsiaTheme="minorEastAsia"/>
              <w:noProof/>
              <w:lang w:eastAsia="en-AU"/>
            </w:rPr>
          </w:pPr>
          <w:hyperlink w:anchor="_Toc96108765" w:history="1">
            <w:r w:rsidR="005C58BF" w:rsidRPr="00543D61">
              <w:rPr>
                <w:rStyle w:val="Hyperlink"/>
                <w:noProof/>
              </w:rPr>
              <w:t>Data Types, Operators, Expressions</w:t>
            </w:r>
            <w:r w:rsidR="005C58BF">
              <w:rPr>
                <w:noProof/>
                <w:webHidden/>
              </w:rPr>
              <w:tab/>
            </w:r>
            <w:r w:rsidR="005C58BF">
              <w:rPr>
                <w:noProof/>
                <w:webHidden/>
              </w:rPr>
              <w:fldChar w:fldCharType="begin"/>
            </w:r>
            <w:r w:rsidR="005C58BF">
              <w:rPr>
                <w:noProof/>
                <w:webHidden/>
              </w:rPr>
              <w:instrText xml:space="preserve"> PAGEREF _Toc96108765 \h </w:instrText>
            </w:r>
            <w:r w:rsidR="005C58BF">
              <w:rPr>
                <w:noProof/>
                <w:webHidden/>
              </w:rPr>
            </w:r>
            <w:r w:rsidR="005C58BF">
              <w:rPr>
                <w:noProof/>
                <w:webHidden/>
              </w:rPr>
              <w:fldChar w:fldCharType="separate"/>
            </w:r>
            <w:r w:rsidR="005C58BF">
              <w:rPr>
                <w:noProof/>
                <w:webHidden/>
              </w:rPr>
              <w:t>5</w:t>
            </w:r>
            <w:r w:rsidR="005C58BF">
              <w:rPr>
                <w:noProof/>
                <w:webHidden/>
              </w:rPr>
              <w:fldChar w:fldCharType="end"/>
            </w:r>
          </w:hyperlink>
        </w:p>
        <w:p w14:paraId="70394BDD" w14:textId="77777777" w:rsidR="005C58BF" w:rsidRDefault="00C81F08">
          <w:pPr>
            <w:pStyle w:val="TOC2"/>
            <w:tabs>
              <w:tab w:val="right" w:leader="dot" w:pos="9016"/>
            </w:tabs>
            <w:rPr>
              <w:rFonts w:eastAsiaTheme="minorEastAsia"/>
              <w:noProof/>
              <w:lang w:eastAsia="en-AU"/>
            </w:rPr>
          </w:pPr>
          <w:hyperlink w:anchor="_Toc96108766" w:history="1">
            <w:r w:rsidR="005C58BF" w:rsidRPr="00543D61">
              <w:rPr>
                <w:rStyle w:val="Hyperlink"/>
                <w:noProof/>
              </w:rPr>
              <w:t>Task 4 – Development Requirements</w:t>
            </w:r>
            <w:r w:rsidR="005C58BF">
              <w:rPr>
                <w:noProof/>
                <w:webHidden/>
              </w:rPr>
              <w:tab/>
            </w:r>
            <w:r w:rsidR="005C58BF">
              <w:rPr>
                <w:noProof/>
                <w:webHidden/>
              </w:rPr>
              <w:fldChar w:fldCharType="begin"/>
            </w:r>
            <w:r w:rsidR="005C58BF">
              <w:rPr>
                <w:noProof/>
                <w:webHidden/>
              </w:rPr>
              <w:instrText xml:space="preserve"> PAGEREF _Toc96108766 \h </w:instrText>
            </w:r>
            <w:r w:rsidR="005C58BF">
              <w:rPr>
                <w:noProof/>
                <w:webHidden/>
              </w:rPr>
            </w:r>
            <w:r w:rsidR="005C58BF">
              <w:rPr>
                <w:noProof/>
                <w:webHidden/>
              </w:rPr>
              <w:fldChar w:fldCharType="separate"/>
            </w:r>
            <w:r w:rsidR="005C58BF">
              <w:rPr>
                <w:noProof/>
                <w:webHidden/>
              </w:rPr>
              <w:t>6</w:t>
            </w:r>
            <w:r w:rsidR="005C58BF">
              <w:rPr>
                <w:noProof/>
                <w:webHidden/>
              </w:rPr>
              <w:fldChar w:fldCharType="end"/>
            </w:r>
          </w:hyperlink>
        </w:p>
        <w:p w14:paraId="61205CD0" w14:textId="77777777" w:rsidR="005C58BF" w:rsidRDefault="00C81F08">
          <w:pPr>
            <w:pStyle w:val="TOC3"/>
            <w:tabs>
              <w:tab w:val="right" w:leader="dot" w:pos="9016"/>
            </w:tabs>
            <w:rPr>
              <w:rFonts w:eastAsiaTheme="minorEastAsia"/>
              <w:noProof/>
              <w:lang w:eastAsia="en-AU"/>
            </w:rPr>
          </w:pPr>
          <w:hyperlink w:anchor="_Toc96108767" w:history="1">
            <w:r w:rsidR="005C58BF" w:rsidRPr="00543D61">
              <w:rPr>
                <w:rStyle w:val="Hyperlink"/>
                <w:noProof/>
              </w:rPr>
              <w:t>Debugging:</w:t>
            </w:r>
            <w:r w:rsidR="005C58BF">
              <w:rPr>
                <w:noProof/>
                <w:webHidden/>
              </w:rPr>
              <w:tab/>
            </w:r>
            <w:r w:rsidR="005C58BF">
              <w:rPr>
                <w:noProof/>
                <w:webHidden/>
              </w:rPr>
              <w:fldChar w:fldCharType="begin"/>
            </w:r>
            <w:r w:rsidR="005C58BF">
              <w:rPr>
                <w:noProof/>
                <w:webHidden/>
              </w:rPr>
              <w:instrText xml:space="preserve"> PAGEREF _Toc96108767 \h </w:instrText>
            </w:r>
            <w:r w:rsidR="005C58BF">
              <w:rPr>
                <w:noProof/>
                <w:webHidden/>
              </w:rPr>
            </w:r>
            <w:r w:rsidR="005C58BF">
              <w:rPr>
                <w:noProof/>
                <w:webHidden/>
              </w:rPr>
              <w:fldChar w:fldCharType="separate"/>
            </w:r>
            <w:r w:rsidR="005C58BF">
              <w:rPr>
                <w:noProof/>
                <w:webHidden/>
              </w:rPr>
              <w:t>6</w:t>
            </w:r>
            <w:r w:rsidR="005C58BF">
              <w:rPr>
                <w:noProof/>
                <w:webHidden/>
              </w:rPr>
              <w:fldChar w:fldCharType="end"/>
            </w:r>
          </w:hyperlink>
        </w:p>
        <w:p w14:paraId="31957766" w14:textId="77777777" w:rsidR="005C58BF" w:rsidRDefault="00C81F08">
          <w:pPr>
            <w:pStyle w:val="TOC3"/>
            <w:tabs>
              <w:tab w:val="right" w:leader="dot" w:pos="9016"/>
            </w:tabs>
            <w:rPr>
              <w:rFonts w:eastAsiaTheme="minorEastAsia"/>
              <w:noProof/>
              <w:lang w:eastAsia="en-AU"/>
            </w:rPr>
          </w:pPr>
          <w:hyperlink w:anchor="_Toc96108768" w:history="1">
            <w:r w:rsidR="005C58BF" w:rsidRPr="00543D61">
              <w:rPr>
                <w:rStyle w:val="Hyperlink"/>
                <w:noProof/>
              </w:rPr>
              <w:t>Organisational Standards</w:t>
            </w:r>
            <w:r w:rsidR="005C58BF">
              <w:rPr>
                <w:noProof/>
                <w:webHidden/>
              </w:rPr>
              <w:tab/>
            </w:r>
            <w:r w:rsidR="005C58BF">
              <w:rPr>
                <w:noProof/>
                <w:webHidden/>
              </w:rPr>
              <w:fldChar w:fldCharType="begin"/>
            </w:r>
            <w:r w:rsidR="005C58BF">
              <w:rPr>
                <w:noProof/>
                <w:webHidden/>
              </w:rPr>
              <w:instrText xml:space="preserve"> PAGEREF _Toc96108768 \h </w:instrText>
            </w:r>
            <w:r w:rsidR="005C58BF">
              <w:rPr>
                <w:noProof/>
                <w:webHidden/>
              </w:rPr>
            </w:r>
            <w:r w:rsidR="005C58BF">
              <w:rPr>
                <w:noProof/>
                <w:webHidden/>
              </w:rPr>
              <w:fldChar w:fldCharType="separate"/>
            </w:r>
            <w:r w:rsidR="005C58BF">
              <w:rPr>
                <w:noProof/>
                <w:webHidden/>
              </w:rPr>
              <w:t>6</w:t>
            </w:r>
            <w:r w:rsidR="005C58BF">
              <w:rPr>
                <w:noProof/>
                <w:webHidden/>
              </w:rPr>
              <w:fldChar w:fldCharType="end"/>
            </w:r>
          </w:hyperlink>
        </w:p>
        <w:p w14:paraId="4E1243BE" w14:textId="77777777" w:rsidR="005C58BF" w:rsidRDefault="00C81F08">
          <w:pPr>
            <w:pStyle w:val="TOC3"/>
            <w:tabs>
              <w:tab w:val="right" w:leader="dot" w:pos="9016"/>
            </w:tabs>
            <w:rPr>
              <w:rFonts w:eastAsiaTheme="minorEastAsia"/>
              <w:noProof/>
              <w:lang w:eastAsia="en-AU"/>
            </w:rPr>
          </w:pPr>
          <w:hyperlink w:anchor="_Toc96108769" w:history="1">
            <w:r w:rsidR="005C58BF" w:rsidRPr="00543D61">
              <w:rPr>
                <w:rStyle w:val="Hyperlink"/>
                <w:noProof/>
              </w:rPr>
              <w:t>Functionality testing with outcomes (#1 example provided - additional 5 tests required):</w:t>
            </w:r>
            <w:r w:rsidR="005C58BF">
              <w:rPr>
                <w:noProof/>
                <w:webHidden/>
              </w:rPr>
              <w:tab/>
            </w:r>
            <w:r w:rsidR="005C58BF">
              <w:rPr>
                <w:noProof/>
                <w:webHidden/>
              </w:rPr>
              <w:fldChar w:fldCharType="begin"/>
            </w:r>
            <w:r w:rsidR="005C58BF">
              <w:rPr>
                <w:noProof/>
                <w:webHidden/>
              </w:rPr>
              <w:instrText xml:space="preserve"> PAGEREF _Toc96108769 \h </w:instrText>
            </w:r>
            <w:r w:rsidR="005C58BF">
              <w:rPr>
                <w:noProof/>
                <w:webHidden/>
              </w:rPr>
            </w:r>
            <w:r w:rsidR="005C58BF">
              <w:rPr>
                <w:noProof/>
                <w:webHidden/>
              </w:rPr>
              <w:fldChar w:fldCharType="separate"/>
            </w:r>
            <w:r w:rsidR="005C58BF">
              <w:rPr>
                <w:noProof/>
                <w:webHidden/>
              </w:rPr>
              <w:t>7</w:t>
            </w:r>
            <w:r w:rsidR="005C58BF">
              <w:rPr>
                <w:noProof/>
                <w:webHidden/>
              </w:rPr>
              <w:fldChar w:fldCharType="end"/>
            </w:r>
          </w:hyperlink>
        </w:p>
        <w:p w14:paraId="2DBDB900" w14:textId="77777777" w:rsidR="005C58BF" w:rsidRDefault="00C81F08">
          <w:pPr>
            <w:pStyle w:val="TOC1"/>
            <w:tabs>
              <w:tab w:val="right" w:leader="dot" w:pos="9016"/>
            </w:tabs>
            <w:rPr>
              <w:rFonts w:eastAsiaTheme="minorEastAsia"/>
              <w:noProof/>
              <w:lang w:eastAsia="en-AU"/>
            </w:rPr>
          </w:pPr>
          <w:hyperlink w:anchor="_Toc96108770" w:history="1">
            <w:r w:rsidR="005C58BF" w:rsidRPr="00543D61">
              <w:rPr>
                <w:rStyle w:val="Hyperlink"/>
                <w:noProof/>
              </w:rPr>
              <w:t>Part 3 – Hand-Over</w:t>
            </w:r>
            <w:r w:rsidR="005C58BF">
              <w:rPr>
                <w:noProof/>
                <w:webHidden/>
              </w:rPr>
              <w:tab/>
            </w:r>
            <w:r w:rsidR="005C58BF">
              <w:rPr>
                <w:noProof/>
                <w:webHidden/>
              </w:rPr>
              <w:fldChar w:fldCharType="begin"/>
            </w:r>
            <w:r w:rsidR="005C58BF">
              <w:rPr>
                <w:noProof/>
                <w:webHidden/>
              </w:rPr>
              <w:instrText xml:space="preserve"> PAGEREF _Toc96108770 \h </w:instrText>
            </w:r>
            <w:r w:rsidR="005C58BF">
              <w:rPr>
                <w:noProof/>
                <w:webHidden/>
              </w:rPr>
            </w:r>
            <w:r w:rsidR="005C58BF">
              <w:rPr>
                <w:noProof/>
                <w:webHidden/>
              </w:rPr>
              <w:fldChar w:fldCharType="separate"/>
            </w:r>
            <w:r w:rsidR="005C58BF">
              <w:rPr>
                <w:noProof/>
                <w:webHidden/>
              </w:rPr>
              <w:t>8</w:t>
            </w:r>
            <w:r w:rsidR="005C58BF">
              <w:rPr>
                <w:noProof/>
                <w:webHidden/>
              </w:rPr>
              <w:fldChar w:fldCharType="end"/>
            </w:r>
          </w:hyperlink>
        </w:p>
        <w:p w14:paraId="626EFAD5" w14:textId="77777777" w:rsidR="005C58BF" w:rsidRDefault="00C81F08">
          <w:pPr>
            <w:pStyle w:val="TOC2"/>
            <w:tabs>
              <w:tab w:val="right" w:leader="dot" w:pos="9016"/>
            </w:tabs>
            <w:rPr>
              <w:rFonts w:eastAsiaTheme="minorEastAsia"/>
              <w:noProof/>
              <w:lang w:eastAsia="en-AU"/>
            </w:rPr>
          </w:pPr>
          <w:hyperlink w:anchor="_Toc96108771" w:history="1">
            <w:r w:rsidR="005C58BF" w:rsidRPr="00543D61">
              <w:rPr>
                <w:rStyle w:val="Hyperlink"/>
                <w:noProof/>
              </w:rPr>
              <w:t>Task 5 – Conclusion</w:t>
            </w:r>
            <w:r w:rsidR="005C58BF">
              <w:rPr>
                <w:noProof/>
                <w:webHidden/>
              </w:rPr>
              <w:tab/>
            </w:r>
            <w:r w:rsidR="005C58BF">
              <w:rPr>
                <w:noProof/>
                <w:webHidden/>
              </w:rPr>
              <w:fldChar w:fldCharType="begin"/>
            </w:r>
            <w:r w:rsidR="005C58BF">
              <w:rPr>
                <w:noProof/>
                <w:webHidden/>
              </w:rPr>
              <w:instrText xml:space="preserve"> PAGEREF _Toc96108771 \h </w:instrText>
            </w:r>
            <w:r w:rsidR="005C58BF">
              <w:rPr>
                <w:noProof/>
                <w:webHidden/>
              </w:rPr>
            </w:r>
            <w:r w:rsidR="005C58BF">
              <w:rPr>
                <w:noProof/>
                <w:webHidden/>
              </w:rPr>
              <w:fldChar w:fldCharType="separate"/>
            </w:r>
            <w:r w:rsidR="005C58BF">
              <w:rPr>
                <w:noProof/>
                <w:webHidden/>
              </w:rPr>
              <w:t>8</w:t>
            </w:r>
            <w:r w:rsidR="005C58BF">
              <w:rPr>
                <w:noProof/>
                <w:webHidden/>
              </w:rPr>
              <w:fldChar w:fldCharType="end"/>
            </w:r>
          </w:hyperlink>
        </w:p>
        <w:p w14:paraId="6EF68C67" w14:textId="0DB3B39B" w:rsidR="00154AAE" w:rsidRDefault="00154AAE">
          <w:r>
            <w:rPr>
              <w:b/>
              <w:bCs/>
              <w:noProof/>
            </w:rPr>
            <w:fldChar w:fldCharType="end"/>
          </w:r>
        </w:p>
      </w:sdtContent>
    </w:sdt>
    <w:p w14:paraId="457CA5F2" w14:textId="77777777" w:rsidR="00E546FF" w:rsidRDefault="00E546FF">
      <w:pPr>
        <w:rPr>
          <w:rFonts w:asciiTheme="majorHAnsi" w:eastAsiaTheme="majorEastAsia" w:hAnsiTheme="majorHAnsi" w:cstheme="majorBidi"/>
          <w:b/>
          <w:bCs/>
          <w:color w:val="365F91" w:themeColor="accent1" w:themeShade="BF"/>
          <w:sz w:val="28"/>
          <w:szCs w:val="28"/>
        </w:rPr>
      </w:pPr>
      <w:r>
        <w:br w:type="page"/>
      </w:r>
    </w:p>
    <w:p w14:paraId="67CE3DF8" w14:textId="478B4902" w:rsidR="00A67356" w:rsidRDefault="00A67356" w:rsidP="00A67356">
      <w:pPr>
        <w:pStyle w:val="Heading1"/>
      </w:pPr>
      <w:bookmarkStart w:id="0" w:name="_Toc96108752"/>
      <w:r>
        <w:lastRenderedPageBreak/>
        <w:t>Part 1 – Planning Documentation</w:t>
      </w:r>
      <w:bookmarkEnd w:id="0"/>
    </w:p>
    <w:p w14:paraId="4E76DBBE" w14:textId="77777777" w:rsidR="00A67356" w:rsidRPr="00A67356" w:rsidRDefault="00A67356" w:rsidP="00A67356"/>
    <w:p w14:paraId="76EF48EB" w14:textId="44A7B787" w:rsidR="00E546FF" w:rsidRDefault="00F84FB5" w:rsidP="00E900E0">
      <w:pPr>
        <w:pStyle w:val="Heading2"/>
      </w:pPr>
      <w:bookmarkStart w:id="1" w:name="_Toc96108753"/>
      <w:r w:rsidRPr="00972375">
        <w:t>Task 1</w:t>
      </w:r>
      <w:r w:rsidR="00ED78FC" w:rsidRPr="00972375">
        <w:t xml:space="preserve"> </w:t>
      </w:r>
      <w:r w:rsidR="00241FEC">
        <w:t>–</w:t>
      </w:r>
      <w:r w:rsidR="00ED78FC" w:rsidRPr="00972375">
        <w:t xml:space="preserve"> </w:t>
      </w:r>
      <w:r w:rsidR="00821A5C">
        <w:t>Email</w:t>
      </w:r>
      <w:bookmarkEnd w:id="1"/>
    </w:p>
    <w:p w14:paraId="3F454FA4" w14:textId="29B7FE05" w:rsidR="002D3CA8" w:rsidRPr="001167DC" w:rsidRDefault="00EC7701" w:rsidP="009B6518">
      <w:pPr>
        <w:pStyle w:val="ListParagraph"/>
        <w:numPr>
          <w:ilvl w:val="0"/>
          <w:numId w:val="9"/>
        </w:numPr>
      </w:pPr>
      <w:r>
        <w:t>An</w:t>
      </w:r>
      <w:r w:rsidR="002D3CA8">
        <w:t xml:space="preserve"> email to </w:t>
      </w:r>
      <w:r w:rsidR="00C91229">
        <w:t xml:space="preserve">your </w:t>
      </w:r>
      <w:r w:rsidR="004C52D5">
        <w:t>client</w:t>
      </w:r>
      <w:r w:rsidR="00C91229" w:rsidRPr="00C91229">
        <w:rPr>
          <w:rFonts w:eastAsia="Times New Roman" w:cs="Arial"/>
          <w:lang w:eastAsia="en-AU"/>
        </w:rPr>
        <w:t xml:space="preserve"> </w:t>
      </w:r>
      <w:r w:rsidR="00C91229" w:rsidRPr="0052359A">
        <w:rPr>
          <w:rFonts w:eastAsia="Times New Roman" w:cs="Arial"/>
          <w:lang w:eastAsia="en-AU"/>
        </w:rPr>
        <w:t>summarising your understanding of the application to be developed</w:t>
      </w:r>
      <w:r w:rsidR="00C91229">
        <w:rPr>
          <w:rFonts w:eastAsia="Times New Roman" w:cs="Arial"/>
          <w:lang w:eastAsia="en-AU"/>
        </w:rPr>
        <w:t xml:space="preserve"> including</w:t>
      </w:r>
      <w:r w:rsidR="001167DC">
        <w:rPr>
          <w:rFonts w:eastAsia="Times New Roman" w:cs="Arial"/>
          <w:lang w:eastAsia="en-AU"/>
        </w:rPr>
        <w:t>:</w:t>
      </w:r>
    </w:p>
    <w:p w14:paraId="4C7EB396" w14:textId="5C2028E4" w:rsidR="001167DC" w:rsidRDefault="001167DC" w:rsidP="001167DC">
      <w:pPr>
        <w:pStyle w:val="ListParagraph"/>
        <w:numPr>
          <w:ilvl w:val="1"/>
          <w:numId w:val="9"/>
        </w:numPr>
      </w:pPr>
      <w:r>
        <w:t>A request for feedback on your understanding of the requirements</w:t>
      </w:r>
    </w:p>
    <w:p w14:paraId="58CD87CC" w14:textId="039713BD" w:rsidR="001167DC" w:rsidRPr="00C91229" w:rsidRDefault="001167DC" w:rsidP="001167DC">
      <w:pPr>
        <w:pStyle w:val="ListParagraph"/>
        <w:numPr>
          <w:ilvl w:val="1"/>
          <w:numId w:val="9"/>
        </w:numPr>
      </w:pPr>
      <w:r>
        <w:t>A checklist of required features of the application</w:t>
      </w:r>
    </w:p>
    <w:p w14:paraId="1298BC98" w14:textId="65CCA7E9" w:rsidR="00EC7701" w:rsidRPr="00EC7701" w:rsidRDefault="00EC7701" w:rsidP="00C91229">
      <w:pPr>
        <w:rPr>
          <w:b/>
        </w:rPr>
      </w:pPr>
      <w:r w:rsidRPr="00EC7701">
        <w:rPr>
          <w:b/>
        </w:rPr>
        <w:t>EMAIL</w:t>
      </w:r>
      <w:r>
        <w:rPr>
          <w:b/>
        </w:rPr>
        <w:t xml:space="preserve"> TO CLIENT</w:t>
      </w:r>
    </w:p>
    <w:tbl>
      <w:tblPr>
        <w:tblStyle w:val="TableGrid"/>
        <w:tblW w:w="0" w:type="auto"/>
        <w:tblLook w:val="04A0" w:firstRow="1" w:lastRow="0" w:firstColumn="1" w:lastColumn="0" w:noHBand="0" w:noVBand="1"/>
      </w:tblPr>
      <w:tblGrid>
        <w:gridCol w:w="1079"/>
        <w:gridCol w:w="7937"/>
      </w:tblGrid>
      <w:tr w:rsidR="00EC7701" w14:paraId="66AC8F8C" w14:textId="77777777" w:rsidTr="000E14EF">
        <w:tc>
          <w:tcPr>
            <w:tcW w:w="1079" w:type="dxa"/>
          </w:tcPr>
          <w:p w14:paraId="50EAA7FD" w14:textId="272D3637" w:rsidR="00EC7701" w:rsidRPr="00EC7701" w:rsidRDefault="00EC7701" w:rsidP="00C91229">
            <w:pPr>
              <w:rPr>
                <w:b/>
              </w:rPr>
            </w:pPr>
            <w:r w:rsidRPr="00EC7701">
              <w:rPr>
                <w:b/>
              </w:rPr>
              <w:t>To:</w:t>
            </w:r>
          </w:p>
        </w:tc>
        <w:tc>
          <w:tcPr>
            <w:tcW w:w="7937" w:type="dxa"/>
          </w:tcPr>
          <w:p w14:paraId="553B800F" w14:textId="7BB2C6B8" w:rsidR="00EC7701" w:rsidRDefault="00E2758D" w:rsidP="00EC7701">
            <w:r>
              <w:t>mark@uptownbiz.com</w:t>
            </w:r>
          </w:p>
        </w:tc>
      </w:tr>
      <w:tr w:rsidR="00EC7701" w14:paraId="528B4FAF" w14:textId="77777777" w:rsidTr="000E14EF">
        <w:tc>
          <w:tcPr>
            <w:tcW w:w="1079" w:type="dxa"/>
          </w:tcPr>
          <w:p w14:paraId="050BCE5F" w14:textId="043411C7" w:rsidR="00EC7701" w:rsidRPr="00EC7701" w:rsidRDefault="00EC7701" w:rsidP="00C91229">
            <w:pPr>
              <w:rPr>
                <w:b/>
              </w:rPr>
            </w:pPr>
            <w:r w:rsidRPr="00EC7701">
              <w:rPr>
                <w:b/>
              </w:rPr>
              <w:t>From:</w:t>
            </w:r>
          </w:p>
        </w:tc>
        <w:tc>
          <w:tcPr>
            <w:tcW w:w="7937" w:type="dxa"/>
          </w:tcPr>
          <w:p w14:paraId="30F8C431" w14:textId="492EECC7" w:rsidR="00EC7701" w:rsidRDefault="00C81F08" w:rsidP="00C91229">
            <w:hyperlink r:id="rId12" w:history="1">
              <w:r w:rsidR="00E2758D" w:rsidRPr="00F470ED">
                <w:rPr>
                  <w:rStyle w:val="Hyperlink"/>
                </w:rPr>
                <w:t>shatha@downtown.com</w:t>
              </w:r>
            </w:hyperlink>
          </w:p>
        </w:tc>
      </w:tr>
      <w:tr w:rsidR="00EC7701" w14:paraId="0A228C65" w14:textId="77777777" w:rsidTr="000E14EF">
        <w:tc>
          <w:tcPr>
            <w:tcW w:w="1079" w:type="dxa"/>
          </w:tcPr>
          <w:p w14:paraId="457CDC24" w14:textId="1AB8E8C2" w:rsidR="00EC7701" w:rsidRPr="00EC7701" w:rsidRDefault="00EC7701" w:rsidP="00C91229">
            <w:pPr>
              <w:rPr>
                <w:b/>
              </w:rPr>
            </w:pPr>
            <w:r w:rsidRPr="00EC7701">
              <w:rPr>
                <w:b/>
              </w:rPr>
              <w:t>Subject:</w:t>
            </w:r>
          </w:p>
        </w:tc>
        <w:tc>
          <w:tcPr>
            <w:tcW w:w="7937" w:type="dxa"/>
          </w:tcPr>
          <w:p w14:paraId="62163CAC" w14:textId="3DC38E24" w:rsidR="00EC7701" w:rsidRDefault="00EC7701" w:rsidP="00EC7701">
            <w:r>
              <w:t>Requirements and Features for Gold Coast E-Sports Desktop Application</w:t>
            </w:r>
          </w:p>
        </w:tc>
      </w:tr>
      <w:tr w:rsidR="00EC7701" w14:paraId="1D794802" w14:textId="77777777" w:rsidTr="000E14EF">
        <w:tc>
          <w:tcPr>
            <w:tcW w:w="1079" w:type="dxa"/>
          </w:tcPr>
          <w:p w14:paraId="6A70C678" w14:textId="70E0506B" w:rsidR="00EC7701" w:rsidRPr="00EC7701" w:rsidRDefault="00EC7701" w:rsidP="00C91229">
            <w:pPr>
              <w:rPr>
                <w:b/>
              </w:rPr>
            </w:pPr>
            <w:r w:rsidRPr="00EC7701">
              <w:rPr>
                <w:b/>
              </w:rPr>
              <w:t>Message:</w:t>
            </w:r>
          </w:p>
        </w:tc>
        <w:tc>
          <w:tcPr>
            <w:tcW w:w="7937" w:type="dxa"/>
          </w:tcPr>
          <w:p w14:paraId="2BEC4592" w14:textId="033226F1" w:rsidR="00EC7701" w:rsidRDefault="00E2758D" w:rsidP="00C91229">
            <w:r>
              <w:t xml:space="preserve">Hi Mark, </w:t>
            </w:r>
          </w:p>
          <w:p w14:paraId="7746D5E2" w14:textId="02F64ADF" w:rsidR="00E2758D" w:rsidRDefault="00E2758D" w:rsidP="00C91229">
            <w:r>
              <w:t>Thank you for choosing Downtown IT for your Gold Coast E-Sports application. I’m seeking your feedback on my understanding of the requirements, please confirm if the following</w:t>
            </w:r>
            <w:r w:rsidR="00E740DD">
              <w:t xml:space="preserve"> checklist</w:t>
            </w:r>
            <w:r>
              <w:t xml:space="preserve"> meets </w:t>
            </w:r>
            <w:r w:rsidR="00E740DD">
              <w:t>your</w:t>
            </w:r>
            <w:r>
              <w:t xml:space="preserve"> business requirements: </w:t>
            </w:r>
          </w:p>
          <w:p w14:paraId="6696A1E9" w14:textId="37B0F64E" w:rsidR="000E14EF" w:rsidRDefault="000E14EF" w:rsidP="000E14EF">
            <w:pPr>
              <w:pStyle w:val="ListParagraph"/>
              <w:numPr>
                <w:ilvl w:val="0"/>
                <w:numId w:val="26"/>
              </w:numPr>
            </w:pPr>
            <w:r>
              <w:t xml:space="preserve">Compatibility with Windows 10 </w:t>
            </w:r>
          </w:p>
          <w:p w14:paraId="7B486F93" w14:textId="22B9D67E" w:rsidR="00EC7701" w:rsidRDefault="00E2758D" w:rsidP="000E14EF">
            <w:pPr>
              <w:pStyle w:val="ListParagraph"/>
              <w:numPr>
                <w:ilvl w:val="0"/>
                <w:numId w:val="26"/>
              </w:numPr>
            </w:pPr>
            <w:r>
              <w:t xml:space="preserve">Ability to </w:t>
            </w:r>
            <w:r w:rsidR="000E14EF">
              <w:t>add new entries in the following</w:t>
            </w:r>
          </w:p>
          <w:p w14:paraId="2A1DC308" w14:textId="77777777" w:rsidR="000E14EF" w:rsidRDefault="000E14EF" w:rsidP="000E14EF">
            <w:pPr>
              <w:pStyle w:val="ListParagraph"/>
              <w:numPr>
                <w:ilvl w:val="0"/>
                <w:numId w:val="27"/>
              </w:numPr>
            </w:pPr>
            <w:r>
              <w:t>New competition result i.e. date, location, game, team, points earned</w:t>
            </w:r>
          </w:p>
          <w:p w14:paraId="30B2560A" w14:textId="7638AD97" w:rsidR="000E14EF" w:rsidRDefault="000E14EF" w:rsidP="000E14EF">
            <w:pPr>
              <w:pStyle w:val="ListParagraph"/>
              <w:numPr>
                <w:ilvl w:val="0"/>
                <w:numId w:val="27"/>
              </w:numPr>
            </w:pPr>
            <w:r>
              <w:t>New team i.e. team name, contact person, phone, email, player names</w:t>
            </w:r>
          </w:p>
          <w:p w14:paraId="2607587B" w14:textId="4868A7AC" w:rsidR="000E14EF" w:rsidRDefault="000E14EF" w:rsidP="000E14EF">
            <w:pPr>
              <w:pStyle w:val="ListParagraph"/>
              <w:numPr>
                <w:ilvl w:val="0"/>
                <w:numId w:val="26"/>
              </w:numPr>
            </w:pPr>
            <w:r>
              <w:t>Ability to Update existing team data</w:t>
            </w:r>
          </w:p>
          <w:p w14:paraId="22C5879B" w14:textId="77777777" w:rsidR="000E14EF" w:rsidRDefault="000E14EF" w:rsidP="000E14EF">
            <w:pPr>
              <w:pStyle w:val="ListParagraph"/>
              <w:numPr>
                <w:ilvl w:val="0"/>
                <w:numId w:val="28"/>
              </w:numPr>
            </w:pPr>
            <w:r>
              <w:t>Change contact person name, phone, email</w:t>
            </w:r>
          </w:p>
          <w:p w14:paraId="1E3AB9F9" w14:textId="77777777" w:rsidR="000E14EF" w:rsidRDefault="000E14EF" w:rsidP="000E14EF">
            <w:pPr>
              <w:pStyle w:val="ListParagraph"/>
              <w:numPr>
                <w:ilvl w:val="0"/>
                <w:numId w:val="28"/>
              </w:numPr>
            </w:pPr>
            <w:r>
              <w:t>Add or remove any player within team</w:t>
            </w:r>
          </w:p>
          <w:p w14:paraId="249678E7" w14:textId="77777777" w:rsidR="00E740DD" w:rsidRDefault="00E740DD" w:rsidP="000E14EF">
            <w:pPr>
              <w:pStyle w:val="ListParagraph"/>
              <w:numPr>
                <w:ilvl w:val="0"/>
                <w:numId w:val="26"/>
              </w:numPr>
            </w:pPr>
            <w:r>
              <w:t>Ability to save data to desk when application is closed</w:t>
            </w:r>
          </w:p>
          <w:p w14:paraId="3D1B9212" w14:textId="77777777" w:rsidR="00E740DD" w:rsidRDefault="00E740DD" w:rsidP="000E14EF">
            <w:pPr>
              <w:pStyle w:val="ListParagraph"/>
              <w:numPr>
                <w:ilvl w:val="0"/>
                <w:numId w:val="26"/>
              </w:numPr>
            </w:pPr>
            <w:r>
              <w:t>Ability to read previously entered data when application is opened</w:t>
            </w:r>
          </w:p>
          <w:p w14:paraId="46AE62F4" w14:textId="12284587" w:rsidR="000E14EF" w:rsidRDefault="00E740DD" w:rsidP="000E14EF">
            <w:pPr>
              <w:pStyle w:val="ListParagraph"/>
              <w:numPr>
                <w:ilvl w:val="0"/>
                <w:numId w:val="26"/>
              </w:numPr>
            </w:pPr>
            <w:r>
              <w:t>Ability to display the retrieved data in a list or table</w:t>
            </w:r>
            <w:r w:rsidR="000E14EF">
              <w:t xml:space="preserve"> </w:t>
            </w:r>
          </w:p>
          <w:p w14:paraId="24ED677F" w14:textId="0D1BC168" w:rsidR="00EC7701" w:rsidRDefault="00E740DD" w:rsidP="00C91229">
            <w:r>
              <w:t>Once confirmed, we will be able to begin the development, please let me know if you have any questions or if the list does not meet your requirements</w:t>
            </w:r>
          </w:p>
          <w:p w14:paraId="7CD7619C" w14:textId="6CE8CBBC" w:rsidR="00E740DD" w:rsidRDefault="00E740DD" w:rsidP="00C91229">
            <w:r>
              <w:t>Regards,</w:t>
            </w:r>
          </w:p>
          <w:p w14:paraId="037AEA40" w14:textId="3BBD8C79" w:rsidR="00EC7701" w:rsidRDefault="00E740DD" w:rsidP="00E740DD">
            <w:r>
              <w:t>Shatha Almaktoum</w:t>
            </w:r>
          </w:p>
        </w:tc>
      </w:tr>
    </w:tbl>
    <w:p w14:paraId="5A999AF3" w14:textId="77777777" w:rsidR="00EC7701" w:rsidRPr="009B6518" w:rsidRDefault="00EC7701" w:rsidP="00C91229"/>
    <w:p w14:paraId="1364A149" w14:textId="2208C1DF" w:rsidR="004970B2" w:rsidRDefault="009D0727" w:rsidP="00E40555">
      <w:pPr>
        <w:pStyle w:val="Heading2"/>
      </w:pPr>
      <w:bookmarkStart w:id="2" w:name="_Toc96108754"/>
      <w:r w:rsidRPr="00972375">
        <w:t xml:space="preserve">Task </w:t>
      </w:r>
      <w:r w:rsidR="00AF4E4F">
        <w:t>2</w:t>
      </w:r>
      <w:r w:rsidRPr="00972375">
        <w:t xml:space="preserve"> </w:t>
      </w:r>
      <w:r>
        <w:t>–</w:t>
      </w:r>
      <w:r w:rsidRPr="00972375">
        <w:t xml:space="preserve"> </w:t>
      </w:r>
      <w:r>
        <w:t>Report</w:t>
      </w:r>
      <w:bookmarkEnd w:id="2"/>
      <w:r>
        <w:t xml:space="preserve"> </w:t>
      </w:r>
    </w:p>
    <w:p w14:paraId="7A6E6F3C" w14:textId="2A475F24" w:rsidR="00C91229" w:rsidRPr="00C91229" w:rsidRDefault="00C91229" w:rsidP="00F62BE2">
      <w:r>
        <w:t>The developed report can make use of the headings below and is designed to demonstrate your knowledge of the language and tools to be used in the application development process</w:t>
      </w:r>
      <w:r w:rsidR="00784E92">
        <w:t>.</w:t>
      </w:r>
    </w:p>
    <w:p w14:paraId="591ED063" w14:textId="4426F69C" w:rsidR="003E5890" w:rsidRDefault="003E5890" w:rsidP="002D3CA8">
      <w:pPr>
        <w:pStyle w:val="Heading3"/>
      </w:pPr>
      <w:bookmarkStart w:id="3" w:name="_Toc96108755"/>
      <w:r w:rsidRPr="003E5890">
        <w:t>Proposed data structures</w:t>
      </w:r>
      <w:bookmarkEnd w:id="3"/>
    </w:p>
    <w:p w14:paraId="3899370B" w14:textId="27AABFD1" w:rsidR="004A0DB2" w:rsidRDefault="004A0DB2" w:rsidP="002D3CA8">
      <w:r>
        <w:t>Competition class</w:t>
      </w:r>
    </w:p>
    <w:p w14:paraId="40C0EE75" w14:textId="08116841" w:rsidR="004A0DB2" w:rsidRDefault="004A0DB2" w:rsidP="002D3CA8">
      <w:r>
        <w:t>Teams class</w:t>
      </w:r>
    </w:p>
    <w:p w14:paraId="5640CB9E" w14:textId="1ED9387E" w:rsidR="004A0DB2" w:rsidRDefault="004A0DB2" w:rsidP="002D3CA8">
      <w:r>
        <w:t>Player class</w:t>
      </w:r>
    </w:p>
    <w:p w14:paraId="0E58FA11" w14:textId="672C9CCF" w:rsidR="004A0DB2" w:rsidRDefault="004A0DB2" w:rsidP="002D3CA8">
      <w:r>
        <w:t>Array Lists</w:t>
      </w:r>
    </w:p>
    <w:p w14:paraId="481268A0" w14:textId="23D72CFC" w:rsidR="00F62BE2" w:rsidRPr="002D3CA8" w:rsidRDefault="00F62BE2" w:rsidP="002D3CA8">
      <w:proofErr w:type="spellStart"/>
      <w:r>
        <w:t>IOException</w:t>
      </w:r>
      <w:proofErr w:type="spellEnd"/>
    </w:p>
    <w:p w14:paraId="77F71921" w14:textId="25AAE754" w:rsidR="00EE091F" w:rsidRDefault="00EE091F" w:rsidP="002D3CA8">
      <w:pPr>
        <w:pStyle w:val="Heading3"/>
      </w:pPr>
      <w:bookmarkStart w:id="4" w:name="_Toc96108756"/>
      <w:r>
        <w:lastRenderedPageBreak/>
        <w:t>Object Oriented Language details</w:t>
      </w:r>
      <w:bookmarkEnd w:id="4"/>
    </w:p>
    <w:p w14:paraId="341A0A9D" w14:textId="73872F33" w:rsidR="005F51F9" w:rsidRDefault="005F51F9" w:rsidP="005F51F9">
      <w:pPr>
        <w:pStyle w:val="ListParagraph"/>
        <w:numPr>
          <w:ilvl w:val="0"/>
          <w:numId w:val="29"/>
        </w:numPr>
      </w:pPr>
      <w:r w:rsidRPr="005F51F9">
        <w:rPr>
          <w:b/>
          <w:bCs/>
        </w:rPr>
        <w:t>Encapsulation</w:t>
      </w:r>
      <w:r>
        <w:t xml:space="preserve">: private data accessed by public methods </w:t>
      </w:r>
    </w:p>
    <w:p w14:paraId="1AE9E56D" w14:textId="2BD8B810" w:rsidR="005F51F9" w:rsidRDefault="005F51F9" w:rsidP="005F51F9">
      <w:r>
        <w:t xml:space="preserve">public class Player{   </w:t>
      </w:r>
    </w:p>
    <w:p w14:paraId="1A134FE1" w14:textId="4D2E00EF" w:rsidR="005F51F9" w:rsidRDefault="005F51F9" w:rsidP="005F51F9">
      <w:pPr>
        <w:pStyle w:val="ListParagraph"/>
      </w:pPr>
      <w:r>
        <w:t xml:space="preserve">private String </w:t>
      </w:r>
      <w:proofErr w:type="spellStart"/>
      <w:r>
        <w:t>playerName</w:t>
      </w:r>
      <w:proofErr w:type="spellEnd"/>
      <w:r>
        <w:t>;</w:t>
      </w:r>
    </w:p>
    <w:p w14:paraId="49EA033D" w14:textId="242AB7BB" w:rsidR="00F62BE2" w:rsidRDefault="005F51F9" w:rsidP="005F51F9">
      <w:pPr>
        <w:pStyle w:val="ListParagraph"/>
      </w:pPr>
      <w:r>
        <w:t>private String team;</w:t>
      </w:r>
    </w:p>
    <w:p w14:paraId="79661205" w14:textId="77777777" w:rsidR="005F51F9" w:rsidRDefault="005F51F9" w:rsidP="005F51F9">
      <w:r>
        <w:t xml:space="preserve">public Player (String </w:t>
      </w:r>
      <w:proofErr w:type="spellStart"/>
      <w:r>
        <w:t>playerName</w:t>
      </w:r>
      <w:proofErr w:type="spellEnd"/>
      <w:r>
        <w:t>, String team)</w:t>
      </w:r>
    </w:p>
    <w:p w14:paraId="5BCE4406" w14:textId="77777777" w:rsidR="005F51F9" w:rsidRDefault="005F51F9" w:rsidP="005F51F9">
      <w:pPr>
        <w:pStyle w:val="ListParagraph"/>
      </w:pPr>
      <w:r>
        <w:t xml:space="preserve">    {</w:t>
      </w:r>
    </w:p>
    <w:p w14:paraId="13147DEA" w14:textId="77777777" w:rsidR="005F51F9" w:rsidRDefault="005F51F9" w:rsidP="005F51F9">
      <w:pPr>
        <w:pStyle w:val="ListParagraph"/>
      </w:pPr>
      <w:r>
        <w:t xml:space="preserve">    </w:t>
      </w:r>
      <w:proofErr w:type="spellStart"/>
      <w:r>
        <w:t>this.playerName</w:t>
      </w:r>
      <w:proofErr w:type="spellEnd"/>
      <w:r>
        <w:t xml:space="preserve"> = </w:t>
      </w:r>
      <w:proofErr w:type="spellStart"/>
      <w:r>
        <w:t>playerName</w:t>
      </w:r>
      <w:proofErr w:type="spellEnd"/>
      <w:r>
        <w:t>;</w:t>
      </w:r>
    </w:p>
    <w:p w14:paraId="142F246C" w14:textId="77777777" w:rsidR="005F51F9" w:rsidRDefault="005F51F9" w:rsidP="005F51F9">
      <w:pPr>
        <w:pStyle w:val="ListParagraph"/>
      </w:pPr>
      <w:r>
        <w:t xml:space="preserve">    </w:t>
      </w:r>
      <w:proofErr w:type="spellStart"/>
      <w:r>
        <w:t>this.team</w:t>
      </w:r>
      <w:proofErr w:type="spellEnd"/>
      <w:r>
        <w:t xml:space="preserve"> = team;</w:t>
      </w:r>
    </w:p>
    <w:p w14:paraId="15D752AF" w14:textId="6F94EF5D" w:rsidR="005F51F9" w:rsidRDefault="005F51F9" w:rsidP="005F51F9">
      <w:pPr>
        <w:pStyle w:val="ListParagraph"/>
      </w:pPr>
      <w:r>
        <w:t xml:space="preserve">    }</w:t>
      </w:r>
    </w:p>
    <w:p w14:paraId="5D8A62AB" w14:textId="2CF3F82C" w:rsidR="005234F9" w:rsidRDefault="005234F9" w:rsidP="005234F9">
      <w:pPr>
        <w:pStyle w:val="ListParagraph"/>
        <w:numPr>
          <w:ilvl w:val="0"/>
          <w:numId w:val="29"/>
        </w:numPr>
      </w:pPr>
      <w:r w:rsidRPr="005234F9">
        <w:rPr>
          <w:b/>
          <w:bCs/>
        </w:rPr>
        <w:t>Polymorphism</w:t>
      </w:r>
      <w:r>
        <w:t>: allows the child class to share information and behaviour of parent @Overide allows it to incorporate its own functionality.</w:t>
      </w:r>
    </w:p>
    <w:p w14:paraId="18DD8651" w14:textId="3F9301B4" w:rsidR="004F7FB2" w:rsidRDefault="004F7FB2" w:rsidP="004F7FB2">
      <w:pPr>
        <w:pStyle w:val="Standard"/>
        <w:numPr>
          <w:ilvl w:val="0"/>
          <w:numId w:val="29"/>
        </w:numPr>
      </w:pPr>
      <w:bookmarkStart w:id="5" w:name="_Toc96108757"/>
      <w:r>
        <w:t xml:space="preserve">Abstraction </w:t>
      </w:r>
    </w:p>
    <w:p w14:paraId="32929887" w14:textId="09EB666D" w:rsidR="004F7FB2" w:rsidRDefault="004F7FB2" w:rsidP="004F7FB2">
      <w:pPr>
        <w:pStyle w:val="Standard"/>
        <w:numPr>
          <w:ilvl w:val="0"/>
          <w:numId w:val="29"/>
        </w:numPr>
      </w:pPr>
      <w:r>
        <w:t xml:space="preserve">Inheritance </w:t>
      </w:r>
    </w:p>
    <w:p w14:paraId="5ECC10A4" w14:textId="312B8092" w:rsidR="00EE091F" w:rsidRDefault="007D60E5" w:rsidP="002D3CA8">
      <w:pPr>
        <w:pStyle w:val="Heading3"/>
      </w:pPr>
      <w:r>
        <w:t>Object Oriented Techniques</w:t>
      </w:r>
      <w:bookmarkEnd w:id="5"/>
    </w:p>
    <w:p w14:paraId="7D913469" w14:textId="4FB06147" w:rsidR="00E32579" w:rsidRDefault="00E32579" w:rsidP="00E32579">
      <w:r w:rsidRPr="008024EC">
        <w:rPr>
          <w:i/>
          <w:iCs/>
        </w:rPr>
        <w:t>Inheritance</w:t>
      </w:r>
      <w:r>
        <w:t xml:space="preserve">- eliminates redundant code, subclass inherits from superclass e.g. </w:t>
      </w:r>
      <w:proofErr w:type="spellStart"/>
      <w:r>
        <w:t>GC_Esports_GUI</w:t>
      </w:r>
      <w:proofErr w:type="spellEnd"/>
      <w:r>
        <w:t xml:space="preserve"> </w:t>
      </w:r>
      <w:r w:rsidRPr="004A0DB2">
        <w:rPr>
          <w:b/>
          <w:bCs/>
        </w:rPr>
        <w:t>extends</w:t>
      </w:r>
      <w:r>
        <w:t xml:space="preserve"> </w:t>
      </w:r>
      <w:proofErr w:type="spellStart"/>
      <w:r>
        <w:t>javax.swing.JFrame</w:t>
      </w:r>
      <w:proofErr w:type="spellEnd"/>
    </w:p>
    <w:p w14:paraId="46948A3E" w14:textId="0C4EC92D" w:rsidR="00E32579" w:rsidRPr="002D3CA8" w:rsidRDefault="00E32579" w:rsidP="00E32579">
      <w:r w:rsidRPr="008024EC">
        <w:rPr>
          <w:i/>
          <w:iCs/>
        </w:rPr>
        <w:t>Polymorphism</w:t>
      </w:r>
      <w:r>
        <w:t>- child class overrides (@Override) the parent class methods</w:t>
      </w:r>
    </w:p>
    <w:p w14:paraId="5FD5BFEF" w14:textId="05FA3BD6" w:rsidR="00E32579" w:rsidRDefault="00017BB8" w:rsidP="002D3CA8">
      <w:r w:rsidRPr="008024EC">
        <w:rPr>
          <w:i/>
          <w:iCs/>
        </w:rPr>
        <w:t>Encapsulation</w:t>
      </w:r>
      <w:r>
        <w:t>- private data fields and public methods (getters and setters) to access</w:t>
      </w:r>
    </w:p>
    <w:p w14:paraId="6BD62CCC" w14:textId="6A8A5E61" w:rsidR="00017BB8" w:rsidRPr="002D3CA8" w:rsidRDefault="00017BB8" w:rsidP="002D3CA8">
      <w:r w:rsidRPr="008024EC">
        <w:rPr>
          <w:i/>
          <w:iCs/>
        </w:rPr>
        <w:t>Abstraction</w:t>
      </w:r>
      <w:r>
        <w:t>- from the graphical user interface, features are abstracted and user is not required any knowledge of the background implementations</w:t>
      </w:r>
    </w:p>
    <w:p w14:paraId="5F6A0F01" w14:textId="39C5F1D3" w:rsidR="00EE091F" w:rsidRDefault="002D3CA8" w:rsidP="002D3CA8">
      <w:pPr>
        <w:pStyle w:val="Heading3"/>
      </w:pPr>
      <w:bookmarkStart w:id="6" w:name="_Toc96108758"/>
      <w:r>
        <w:t xml:space="preserve">Internal and External </w:t>
      </w:r>
      <w:r w:rsidR="00EE091F">
        <w:t>Documentation plan</w:t>
      </w:r>
      <w:bookmarkEnd w:id="6"/>
    </w:p>
    <w:p w14:paraId="645E3364" w14:textId="501CA2E0" w:rsidR="00BA7477" w:rsidRDefault="00BA7477" w:rsidP="00775E57">
      <w:r>
        <w:t xml:space="preserve">Internal documentation will follow standard comments format, if internal note is very long it is wrapped in /* text */ if it is completed in </w:t>
      </w:r>
      <w:r w:rsidR="00180708">
        <w:t>a single</w:t>
      </w:r>
      <w:r>
        <w:t xml:space="preserve"> line the // will suffice </w:t>
      </w:r>
    </w:p>
    <w:p w14:paraId="47874F00" w14:textId="2F6A3FFA" w:rsidR="00BA7477" w:rsidRDefault="00BA7477" w:rsidP="00775E57">
      <w:r>
        <w:t xml:space="preserve">Version control will be implemented at each working stage to prevent any loss of code or </w:t>
      </w:r>
      <w:r w:rsidR="00180708">
        <w:t>logical/syntactical</w:t>
      </w:r>
      <w:r>
        <w:t xml:space="preserve"> mistakes.  </w:t>
      </w:r>
    </w:p>
    <w:p w14:paraId="7171E9F1" w14:textId="6480C82D" w:rsidR="00BA7477" w:rsidRDefault="00C00EE8" w:rsidP="00775E57">
      <w:r>
        <w:t>External documentation that will be implemented are following the Agile methodology which aims to document not more than</w:t>
      </w:r>
      <w:r w:rsidR="008024EC">
        <w:t xml:space="preserve"> functionally</w:t>
      </w:r>
      <w:r>
        <w:t xml:space="preserve"> necessary </w:t>
      </w:r>
      <w:r w:rsidR="00367175">
        <w:t xml:space="preserve">during the development </w:t>
      </w:r>
      <w:r w:rsidR="00341C04">
        <w:t xml:space="preserve">but to keep it simple </w:t>
      </w:r>
      <w:r>
        <w:t>due to the evolution of the code through each iteration</w:t>
      </w:r>
      <w:r w:rsidR="00367175">
        <w:t xml:space="preserve">, the external documentation will be </w:t>
      </w:r>
      <w:r w:rsidR="00180708">
        <w:t xml:space="preserve">produced </w:t>
      </w:r>
      <w:r w:rsidR="00367175">
        <w:t xml:space="preserve">predominantly towards the </w:t>
      </w:r>
      <w:r w:rsidR="008024EC">
        <w:t xml:space="preserve">tail </w:t>
      </w:r>
      <w:r w:rsidR="00367175">
        <w:t>end of the project</w:t>
      </w:r>
      <w:r>
        <w:t xml:space="preserve">. </w:t>
      </w:r>
    </w:p>
    <w:p w14:paraId="4D1304AB" w14:textId="7ADFF9C3" w:rsidR="00775E57" w:rsidRDefault="00AF4E4F" w:rsidP="00775E57">
      <w:pPr>
        <w:pStyle w:val="Heading3"/>
      </w:pPr>
      <w:bookmarkStart w:id="7" w:name="_Toc96108759"/>
      <w:r>
        <w:t>Proposed Development stages and description</w:t>
      </w:r>
      <w:bookmarkEnd w:id="7"/>
    </w:p>
    <w:p w14:paraId="50644099" w14:textId="1881D4EB" w:rsidR="00775E57" w:rsidRDefault="007C64C2" w:rsidP="00775E57">
      <w:r>
        <w:t>Agile development stages: Sprint planning process</w:t>
      </w:r>
    </w:p>
    <w:p w14:paraId="57FD53AB" w14:textId="3847C736" w:rsidR="007C64C2" w:rsidRDefault="007C64C2" w:rsidP="007C64C2">
      <w:pPr>
        <w:pStyle w:val="ListParagraph"/>
        <w:numPr>
          <w:ilvl w:val="0"/>
          <w:numId w:val="30"/>
        </w:numPr>
      </w:pPr>
      <w:r w:rsidRPr="00A02376">
        <w:rPr>
          <w:b/>
          <w:bCs/>
        </w:rPr>
        <w:t>Requirements gathering/ meeting stage</w:t>
      </w:r>
      <w:r w:rsidR="00A02376">
        <w:t xml:space="preserve">: At this stage </w:t>
      </w:r>
      <w:r w:rsidR="003D6547">
        <w:t>understanding</w:t>
      </w:r>
      <w:r w:rsidR="00A02376">
        <w:t xml:space="preserve"> the business requirements and establishing the minimum viable product (MVP). GC E Sports MVP is </w:t>
      </w:r>
      <w:r w:rsidR="00A02376">
        <w:lastRenderedPageBreak/>
        <w:t xml:space="preserve">utilising CSV files and the ability to complete basic actions such as updating existing teams, </w:t>
      </w:r>
      <w:r w:rsidR="003D6547">
        <w:t>add</w:t>
      </w:r>
      <w:r w:rsidR="00A02376">
        <w:t xml:space="preserve"> teams, add competition results and viewing competition results  </w:t>
      </w:r>
    </w:p>
    <w:p w14:paraId="33EAFA86" w14:textId="3192BFA2" w:rsidR="007C64C2" w:rsidRDefault="007C64C2" w:rsidP="007C64C2">
      <w:pPr>
        <w:pStyle w:val="ListParagraph"/>
        <w:numPr>
          <w:ilvl w:val="0"/>
          <w:numId w:val="30"/>
        </w:numPr>
      </w:pPr>
      <w:r w:rsidRPr="009D726A">
        <w:rPr>
          <w:b/>
          <w:bCs/>
        </w:rPr>
        <w:t>Create user stories</w:t>
      </w:r>
      <w:r w:rsidR="00A02376" w:rsidRPr="009D726A">
        <w:rPr>
          <w:b/>
          <w:bCs/>
        </w:rPr>
        <w:t>:</w:t>
      </w:r>
      <w:r w:rsidR="00A02376">
        <w:t xml:space="preserve"> Can be broken down into two types of users, New or existing </w:t>
      </w:r>
    </w:p>
    <w:p w14:paraId="6302183C" w14:textId="1F7600AA" w:rsidR="007C64C2" w:rsidRPr="009D726A" w:rsidRDefault="007C64C2" w:rsidP="007C64C2">
      <w:pPr>
        <w:pStyle w:val="ListParagraph"/>
        <w:numPr>
          <w:ilvl w:val="0"/>
          <w:numId w:val="30"/>
        </w:numPr>
        <w:rPr>
          <w:b/>
          <w:bCs/>
        </w:rPr>
      </w:pPr>
      <w:r w:rsidRPr="009D726A">
        <w:rPr>
          <w:b/>
          <w:bCs/>
        </w:rPr>
        <w:t>Add detail to the user stories</w:t>
      </w:r>
      <w:r w:rsidR="009D726A" w:rsidRPr="009D726A">
        <w:rPr>
          <w:b/>
          <w:bCs/>
        </w:rPr>
        <w:t xml:space="preserve">: </w:t>
      </w:r>
    </w:p>
    <w:p w14:paraId="27F57B76" w14:textId="1EDB23CD" w:rsidR="009D726A" w:rsidRDefault="009D726A" w:rsidP="009D726A">
      <w:pPr>
        <w:pStyle w:val="ListParagraph"/>
        <w:numPr>
          <w:ilvl w:val="1"/>
          <w:numId w:val="30"/>
        </w:numPr>
      </w:pPr>
      <w:r>
        <w:t xml:space="preserve">New user: Uses “Add New Team” tab to add their team name, contact details and all the players in the team. They can instantly progress to the functionality of ‘existing user’ </w:t>
      </w:r>
    </w:p>
    <w:p w14:paraId="0D044B82" w14:textId="426A6611" w:rsidR="009D726A" w:rsidRDefault="009D726A" w:rsidP="009D726A">
      <w:pPr>
        <w:pStyle w:val="ListParagraph"/>
        <w:numPr>
          <w:ilvl w:val="1"/>
          <w:numId w:val="30"/>
        </w:numPr>
      </w:pPr>
      <w:r>
        <w:t>Existing user: Has various functionalities such as Add competition results, they can update their team members or contact details and they can view Results</w:t>
      </w:r>
    </w:p>
    <w:p w14:paraId="5EEEBFA2" w14:textId="4B151223" w:rsidR="007C64C2" w:rsidRDefault="007C64C2" w:rsidP="007C64C2">
      <w:pPr>
        <w:pStyle w:val="ListParagraph"/>
        <w:numPr>
          <w:ilvl w:val="0"/>
          <w:numId w:val="30"/>
        </w:numPr>
      </w:pPr>
      <w:r w:rsidRPr="00F001F7">
        <w:rPr>
          <w:b/>
          <w:bCs/>
        </w:rPr>
        <w:t>Break down user stories into specific tasks</w:t>
      </w:r>
      <w:r w:rsidR="00F001F7">
        <w:t>: example tab 3- Add new competition Result. The team Combo Box needs to be paired with the CSV file. On Action performed, the method Display Team Details occurs when status is True, it will initialise on False. Array Lists for Team is instantiated</w:t>
      </w:r>
      <w:r w:rsidR="00153742">
        <w:t xml:space="preserve">. External CSV files are read in. comparison operators are utilised where if fields have any content i.e. &lt;0 try/catch statements are implemented. The catch statements will use the methods File not found etc.  </w:t>
      </w:r>
      <w:r w:rsidR="00F001F7">
        <w:t xml:space="preserve"> </w:t>
      </w:r>
    </w:p>
    <w:p w14:paraId="0265936C" w14:textId="51A788C7" w:rsidR="00DF6906" w:rsidRDefault="00DF6906" w:rsidP="007C64C2">
      <w:pPr>
        <w:pStyle w:val="ListParagraph"/>
        <w:numPr>
          <w:ilvl w:val="0"/>
          <w:numId w:val="30"/>
        </w:numPr>
      </w:pPr>
      <w:r>
        <w:rPr>
          <w:b/>
          <w:bCs/>
        </w:rPr>
        <w:t>Implementation</w:t>
      </w:r>
      <w:r w:rsidRPr="00DF6906">
        <w:t>:</w:t>
      </w:r>
      <w:r>
        <w:t xml:space="preserve"> Writing the object</w:t>
      </w:r>
      <w:r w:rsidR="00754C25">
        <w:t>-</w:t>
      </w:r>
      <w:r>
        <w:t>oriented code with MVP in mind, aiming to provide the base functionality before any ‘gold plating’</w:t>
      </w:r>
    </w:p>
    <w:p w14:paraId="78915B35" w14:textId="4605DFB5" w:rsidR="007C64C2" w:rsidRDefault="00153742" w:rsidP="007C64C2">
      <w:pPr>
        <w:pStyle w:val="ListParagraph"/>
        <w:numPr>
          <w:ilvl w:val="0"/>
          <w:numId w:val="30"/>
        </w:numPr>
      </w:pPr>
      <w:r>
        <w:rPr>
          <w:b/>
          <w:bCs/>
        </w:rPr>
        <w:t>Testing</w:t>
      </w:r>
      <w:r w:rsidRPr="00153742">
        <w:t>: use cases are tested with ‘should’ statements</w:t>
      </w:r>
      <w:r>
        <w:t xml:space="preserve">, When the New User clicks “Save New Team” The form ‘should’ return to empty and CSV ‘should’ contain the new record. </w:t>
      </w:r>
      <w:r>
        <w:rPr>
          <w:b/>
          <w:bCs/>
        </w:rPr>
        <w:t xml:space="preserve"> </w:t>
      </w:r>
    </w:p>
    <w:p w14:paraId="73F28413" w14:textId="77777777" w:rsidR="00775E57" w:rsidRPr="00775E57" w:rsidRDefault="00775E57" w:rsidP="00775E57"/>
    <w:p w14:paraId="4369F6B1" w14:textId="409AC5E2" w:rsidR="004970B2" w:rsidRDefault="004970B2" w:rsidP="003E5890">
      <w:pPr>
        <w:pStyle w:val="Heading3"/>
        <w:rPr>
          <w:rFonts w:eastAsiaTheme="majorEastAsia"/>
        </w:rPr>
      </w:pPr>
      <w:r>
        <w:br w:type="page"/>
      </w:r>
    </w:p>
    <w:p w14:paraId="6B6B0476" w14:textId="698B7FD4" w:rsidR="00E546FF" w:rsidRDefault="00E546FF" w:rsidP="00E546FF">
      <w:pPr>
        <w:pStyle w:val="Heading1"/>
      </w:pPr>
      <w:bookmarkStart w:id="8" w:name="_Toc96108760"/>
      <w:r>
        <w:lastRenderedPageBreak/>
        <w:t>Part 2 – Application Development</w:t>
      </w:r>
      <w:bookmarkEnd w:id="8"/>
    </w:p>
    <w:p w14:paraId="596B5E4B" w14:textId="77777777" w:rsidR="009B6518" w:rsidRPr="00E546FF" w:rsidRDefault="009B6518" w:rsidP="00E546FF"/>
    <w:p w14:paraId="5E0543DE" w14:textId="033A770D" w:rsidR="00F76395" w:rsidRDefault="00F84FB5" w:rsidP="00A67356">
      <w:pPr>
        <w:pStyle w:val="Heading2"/>
      </w:pPr>
      <w:bookmarkStart w:id="9" w:name="_Toc96108761"/>
      <w:r>
        <w:t xml:space="preserve">Task </w:t>
      </w:r>
      <w:r w:rsidR="003B650F">
        <w:t xml:space="preserve">3 </w:t>
      </w:r>
      <w:r w:rsidR="00ED78FC">
        <w:t xml:space="preserve">– </w:t>
      </w:r>
      <w:r w:rsidR="003B650F">
        <w:t>Application Development</w:t>
      </w:r>
      <w:bookmarkEnd w:id="9"/>
    </w:p>
    <w:p w14:paraId="6B474EF3" w14:textId="023CB70C" w:rsidR="002D286A" w:rsidRPr="002D286A" w:rsidRDefault="008666A9" w:rsidP="008666A9">
      <w:pPr>
        <w:tabs>
          <w:tab w:val="left" w:pos="3120"/>
        </w:tabs>
      </w:pPr>
      <w:r>
        <w:tab/>
      </w:r>
    </w:p>
    <w:p w14:paraId="0B0987EC" w14:textId="1F323245" w:rsidR="00F84FB5" w:rsidRPr="00F84FB5" w:rsidRDefault="003B650F" w:rsidP="003E5890">
      <w:pPr>
        <w:pStyle w:val="Heading3"/>
      </w:pPr>
      <w:bookmarkStart w:id="10" w:name="_Toc96108762"/>
      <w:r>
        <w:t>Selection</w:t>
      </w:r>
      <w:r w:rsidR="00814540">
        <w:t>, Iteration and</w:t>
      </w:r>
      <w:r w:rsidR="0006690A">
        <w:t xml:space="preserve"> </w:t>
      </w:r>
      <w:r w:rsidR="00EF0981">
        <w:t>Sequence</w:t>
      </w:r>
      <w:r>
        <w:t xml:space="preserve"> Construct</w:t>
      </w:r>
      <w:r w:rsidR="00EF0981">
        <w:t>s</w:t>
      </w:r>
      <w:r>
        <w:t>:</w:t>
      </w:r>
      <w:bookmarkEnd w:id="10"/>
    </w:p>
    <w:p w14:paraId="57B5EC4B" w14:textId="0DBCC7C4" w:rsidR="00EF0981" w:rsidRDefault="00F84FB5" w:rsidP="00EF0981">
      <w:pPr>
        <w:pStyle w:val="ListParagraph"/>
        <w:numPr>
          <w:ilvl w:val="0"/>
          <w:numId w:val="9"/>
        </w:numPr>
      </w:pPr>
      <w:r w:rsidRPr="00E546FF">
        <w:t xml:space="preserve">Screenshot </w:t>
      </w:r>
      <w:r w:rsidR="009459A4">
        <w:t xml:space="preserve">--- or --- COPY/PASTE </w:t>
      </w:r>
      <w:r w:rsidRPr="00E546FF">
        <w:t xml:space="preserve">of </w:t>
      </w:r>
      <w:r w:rsidR="009459A4">
        <w:t>your Java</w:t>
      </w:r>
      <w:r w:rsidR="00814540">
        <w:t xml:space="preserve"> code demonstrating at</w:t>
      </w:r>
      <w:r w:rsidR="003B650F">
        <w:t xml:space="preserve"> least one </w:t>
      </w:r>
      <w:r w:rsidR="002F04C6">
        <w:t>(1)</w:t>
      </w:r>
      <w:r w:rsidR="002F04C6" w:rsidRPr="00CD745D">
        <w:rPr>
          <w:b/>
          <w:bCs/>
        </w:rPr>
        <w:t xml:space="preserve"> </w:t>
      </w:r>
      <w:r w:rsidR="00EF0981" w:rsidRPr="00CD745D">
        <w:rPr>
          <w:b/>
          <w:bCs/>
        </w:rPr>
        <w:t>IF</w:t>
      </w:r>
      <w:r w:rsidR="00EF0981">
        <w:t xml:space="preserve"> or IF/ELSE construct</w:t>
      </w:r>
      <w:r w:rsidR="009459A4">
        <w:br/>
      </w:r>
      <w:r w:rsidR="004508D7">
        <w:rPr>
          <w:noProof/>
        </w:rPr>
        <w:drawing>
          <wp:inline distT="0" distB="0" distL="0" distR="0" wp14:anchorId="29685492" wp14:editId="2281209C">
            <wp:extent cx="4038600" cy="79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790575"/>
                    </a:xfrm>
                    <a:prstGeom prst="rect">
                      <a:avLst/>
                    </a:prstGeom>
                  </pic:spPr>
                </pic:pic>
              </a:graphicData>
            </a:graphic>
          </wp:inline>
        </w:drawing>
      </w:r>
      <w:r w:rsidR="009459A4">
        <w:br/>
      </w:r>
      <w:r w:rsidR="009459A4">
        <w:br/>
      </w:r>
      <w:r w:rsidR="00EF0981" w:rsidRPr="00E546FF">
        <w:t>Screenshot</w:t>
      </w:r>
      <w:r w:rsidR="00AE14ED">
        <w:t>s</w:t>
      </w:r>
      <w:r w:rsidR="00EF0981" w:rsidRPr="00E546FF">
        <w:t xml:space="preserve"> </w:t>
      </w:r>
      <w:r w:rsidR="009459A4">
        <w:t xml:space="preserve">--- or --- COPY/PASTE </w:t>
      </w:r>
      <w:r w:rsidR="00EF0981" w:rsidRPr="00E546FF">
        <w:t xml:space="preserve">of </w:t>
      </w:r>
      <w:r w:rsidR="009459A4">
        <w:t>your</w:t>
      </w:r>
      <w:r w:rsidR="00EF0981">
        <w:t xml:space="preserve"> </w:t>
      </w:r>
      <w:r w:rsidR="009459A4">
        <w:t xml:space="preserve">Java </w:t>
      </w:r>
      <w:r w:rsidR="00EF0981">
        <w:t xml:space="preserve">code demonstrating at least </w:t>
      </w:r>
      <w:r w:rsidR="002F04C6">
        <w:t>two (2)</w:t>
      </w:r>
      <w:r w:rsidR="005853D6">
        <w:t xml:space="preserve"> </w:t>
      </w:r>
      <w:r w:rsidR="00AE14ED">
        <w:t xml:space="preserve">Iteration </w:t>
      </w:r>
      <w:r w:rsidR="00527E5D">
        <w:t xml:space="preserve">or loop </w:t>
      </w:r>
      <w:r w:rsidR="00AE14ED">
        <w:t>constructs</w:t>
      </w:r>
      <w:r w:rsidR="009459A4">
        <w:br/>
      </w:r>
      <w:r w:rsidR="004508D7">
        <w:rPr>
          <w:noProof/>
        </w:rPr>
        <w:drawing>
          <wp:inline distT="0" distB="0" distL="0" distR="0" wp14:anchorId="5017FE51" wp14:editId="4384577F">
            <wp:extent cx="3886200" cy="58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581025"/>
                    </a:xfrm>
                    <a:prstGeom prst="rect">
                      <a:avLst/>
                    </a:prstGeom>
                  </pic:spPr>
                </pic:pic>
              </a:graphicData>
            </a:graphic>
          </wp:inline>
        </w:drawing>
      </w:r>
      <w:r w:rsidR="009459A4">
        <w:br/>
      </w:r>
      <w:r w:rsidR="004508D7">
        <w:rPr>
          <w:noProof/>
        </w:rPr>
        <w:drawing>
          <wp:inline distT="0" distB="0" distL="0" distR="0" wp14:anchorId="1E4865D9" wp14:editId="7FB06D21">
            <wp:extent cx="4160633" cy="10363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178321" cy="1040726"/>
                    </a:xfrm>
                    <a:prstGeom prst="rect">
                      <a:avLst/>
                    </a:prstGeom>
                  </pic:spPr>
                </pic:pic>
              </a:graphicData>
            </a:graphic>
          </wp:inline>
        </w:drawing>
      </w:r>
      <w:r w:rsidR="009459A4">
        <w:br/>
      </w:r>
    </w:p>
    <w:p w14:paraId="58F97FBD" w14:textId="29A746D4" w:rsidR="00AE14ED" w:rsidRDefault="00AE14ED" w:rsidP="00EF0981">
      <w:pPr>
        <w:pStyle w:val="ListParagraph"/>
        <w:numPr>
          <w:ilvl w:val="0"/>
          <w:numId w:val="9"/>
        </w:numPr>
      </w:pPr>
      <w:r w:rsidRPr="00DE0A05">
        <w:t>Screenshots</w:t>
      </w:r>
      <w:r w:rsidR="009459A4" w:rsidRPr="00DE0A05">
        <w:t xml:space="preserve"> --- or --- COPY/PASTE</w:t>
      </w:r>
      <w:r w:rsidRPr="00DE0A05">
        <w:t xml:space="preserve"> of </w:t>
      </w:r>
      <w:r w:rsidR="009459A4" w:rsidRPr="00DE0A05">
        <w:t>your Java</w:t>
      </w:r>
      <w:r w:rsidRPr="00DE0A05">
        <w:t xml:space="preserve"> code demonstrating usage of</w:t>
      </w:r>
      <w:r w:rsidR="00527E5D" w:rsidRPr="00DE0A05">
        <w:t xml:space="preserve"> user-</w:t>
      </w:r>
      <w:r w:rsidR="00AC4B42" w:rsidRPr="00DE0A05">
        <w:t>created</w:t>
      </w:r>
      <w:r w:rsidRPr="00DE0A05">
        <w:t xml:space="preserve"> methods</w:t>
      </w:r>
      <w:r w:rsidR="009459A4">
        <w:br/>
      </w:r>
      <w:r w:rsidR="00754C25">
        <w:rPr>
          <w:noProof/>
        </w:rPr>
        <w:drawing>
          <wp:inline distT="0" distB="0" distL="0" distR="0" wp14:anchorId="691E27C6" wp14:editId="59476142">
            <wp:extent cx="2940976" cy="3276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1138" cy="3287922"/>
                    </a:xfrm>
                    <a:prstGeom prst="rect">
                      <a:avLst/>
                    </a:prstGeom>
                  </pic:spPr>
                </pic:pic>
              </a:graphicData>
            </a:graphic>
          </wp:inline>
        </w:drawing>
      </w:r>
      <w:r w:rsidR="009459A4">
        <w:br/>
      </w:r>
      <w:r w:rsidR="009459A4">
        <w:lastRenderedPageBreak/>
        <w:br/>
      </w:r>
    </w:p>
    <w:p w14:paraId="10B67B7B" w14:textId="076C5E42" w:rsidR="00814540" w:rsidRPr="00F84FB5" w:rsidRDefault="0098782E" w:rsidP="00814540">
      <w:pPr>
        <w:pStyle w:val="Heading3"/>
      </w:pPr>
      <w:bookmarkStart w:id="11" w:name="_Toc96108763"/>
      <w:r>
        <w:t>Read/Write</w:t>
      </w:r>
      <w:r w:rsidR="00814540">
        <w:t>:</w:t>
      </w:r>
      <w:bookmarkEnd w:id="11"/>
    </w:p>
    <w:p w14:paraId="2EF5487D" w14:textId="0514D147" w:rsidR="0098782E" w:rsidRPr="004D2DBF" w:rsidRDefault="00814540" w:rsidP="00603D91">
      <w:pPr>
        <w:pStyle w:val="ListParagraph"/>
        <w:numPr>
          <w:ilvl w:val="0"/>
          <w:numId w:val="9"/>
        </w:numPr>
      </w:pPr>
      <w:r w:rsidRPr="004D2DBF">
        <w:t xml:space="preserve">Screenshot </w:t>
      </w:r>
      <w:r w:rsidR="009459A4" w:rsidRPr="004D2DBF">
        <w:t xml:space="preserve">--- or --- COPY/PASTE of your Java </w:t>
      </w:r>
      <w:r w:rsidRPr="004D2DBF">
        <w:t xml:space="preserve">code </w:t>
      </w:r>
      <w:r w:rsidR="0098782E" w:rsidRPr="004D2DBF">
        <w:t xml:space="preserve">displaying </w:t>
      </w:r>
      <w:r w:rsidR="009459A4" w:rsidRPr="004D2DBF">
        <w:t>what you have</w:t>
      </w:r>
      <w:r w:rsidR="0098782E" w:rsidRPr="004D2DBF">
        <w:t xml:space="preserve"> used </w:t>
      </w:r>
      <w:r w:rsidR="00527E5D" w:rsidRPr="004D2DBF">
        <w:t xml:space="preserve">for the program </w:t>
      </w:r>
      <w:r w:rsidR="0098782E" w:rsidRPr="004D2DBF">
        <w:t xml:space="preserve">to read from </w:t>
      </w:r>
      <w:r w:rsidR="00527E5D" w:rsidRPr="004D2DBF">
        <w:t>an</w:t>
      </w:r>
      <w:r w:rsidR="0098782E" w:rsidRPr="004D2DBF">
        <w:t xml:space="preserve"> </w:t>
      </w:r>
      <w:r w:rsidR="009459A4" w:rsidRPr="004D2DBF">
        <w:t xml:space="preserve">external CSV </w:t>
      </w:r>
      <w:r w:rsidR="0098782E" w:rsidRPr="004D2DBF">
        <w:t>file</w:t>
      </w:r>
    </w:p>
    <w:p w14:paraId="330B7BD8" w14:textId="195F0A80" w:rsidR="00603D91" w:rsidRDefault="00603D91" w:rsidP="00603D91">
      <w:pPr>
        <w:pStyle w:val="ListParagraph"/>
        <w:numPr>
          <w:ilvl w:val="1"/>
          <w:numId w:val="9"/>
        </w:numPr>
      </w:pPr>
      <w:r>
        <w:t>–  Include a demonstration of an array used when reading from the file</w:t>
      </w:r>
      <w:r w:rsidR="009459A4">
        <w:br/>
      </w:r>
      <w:r w:rsidR="004D2DBF">
        <w:rPr>
          <w:noProof/>
        </w:rPr>
        <w:drawing>
          <wp:inline distT="0" distB="0" distL="0" distR="0" wp14:anchorId="275B264D" wp14:editId="32F5C3A3">
            <wp:extent cx="4517634" cy="3939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1226" cy="3977554"/>
                    </a:xfrm>
                    <a:prstGeom prst="rect">
                      <a:avLst/>
                    </a:prstGeom>
                  </pic:spPr>
                </pic:pic>
              </a:graphicData>
            </a:graphic>
          </wp:inline>
        </w:drawing>
      </w:r>
      <w:r w:rsidR="009459A4">
        <w:br/>
      </w:r>
    </w:p>
    <w:p w14:paraId="2191D5AC" w14:textId="0AAD5103" w:rsidR="0098782E" w:rsidRPr="004D2DBF" w:rsidRDefault="0098782E" w:rsidP="0098782E">
      <w:pPr>
        <w:pStyle w:val="ListParagraph"/>
        <w:numPr>
          <w:ilvl w:val="0"/>
          <w:numId w:val="9"/>
        </w:numPr>
      </w:pPr>
      <w:r w:rsidRPr="004D2DBF">
        <w:t xml:space="preserve">Screenshot </w:t>
      </w:r>
      <w:r w:rsidR="009459A4" w:rsidRPr="004D2DBF">
        <w:t xml:space="preserve">--- or --- COPY/PASTE of your Java </w:t>
      </w:r>
      <w:r w:rsidR="00527E5D" w:rsidRPr="004D2DBF">
        <w:t xml:space="preserve">code </w:t>
      </w:r>
      <w:r w:rsidRPr="004D2DBF">
        <w:t xml:space="preserve">used to </w:t>
      </w:r>
      <w:r w:rsidRPr="00754C25">
        <w:rPr>
          <w:b/>
        </w:rPr>
        <w:t>write</w:t>
      </w:r>
      <w:r w:rsidRPr="004D2DBF">
        <w:t xml:space="preserve"> to the </w:t>
      </w:r>
      <w:r w:rsidR="009459A4" w:rsidRPr="004D2DBF">
        <w:t xml:space="preserve">external CSV </w:t>
      </w:r>
      <w:r w:rsidRPr="004D2DBF">
        <w:t>file</w:t>
      </w:r>
    </w:p>
    <w:p w14:paraId="2A61444A" w14:textId="77777777" w:rsidR="00ED2203" w:rsidRPr="004D2DBF" w:rsidRDefault="00603D91" w:rsidP="00D50C85">
      <w:pPr>
        <w:pStyle w:val="ListParagraph"/>
        <w:numPr>
          <w:ilvl w:val="1"/>
          <w:numId w:val="9"/>
        </w:numPr>
      </w:pPr>
      <w:r w:rsidRPr="004D2DBF">
        <w:t>–  Include a demonstration of an array used when writing to the file</w:t>
      </w:r>
    </w:p>
    <w:p w14:paraId="5CF6321A" w14:textId="0960CEAD" w:rsidR="009459A4" w:rsidRDefault="00ED2203" w:rsidP="00ED2203">
      <w:r>
        <w:rPr>
          <w:noProof/>
        </w:rPr>
        <w:lastRenderedPageBreak/>
        <w:drawing>
          <wp:inline distT="0" distB="0" distL="0" distR="0" wp14:anchorId="4D85D39F" wp14:editId="573D1F4C">
            <wp:extent cx="5343569" cy="3253740"/>
            <wp:effectExtent l="0" t="0" r="9525"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354890" cy="3260634"/>
                    </a:xfrm>
                    <a:prstGeom prst="rect">
                      <a:avLst/>
                    </a:prstGeom>
                  </pic:spPr>
                </pic:pic>
              </a:graphicData>
            </a:graphic>
          </wp:inline>
        </w:drawing>
      </w:r>
      <w:r w:rsidR="009459A4">
        <w:br/>
      </w:r>
    </w:p>
    <w:p w14:paraId="7AE2F05C" w14:textId="0EC0F323" w:rsidR="0098782E" w:rsidRDefault="00D50C85" w:rsidP="00D50C85">
      <w:pPr>
        <w:pStyle w:val="Heading3"/>
      </w:pPr>
      <w:bookmarkStart w:id="12" w:name="_Toc96108764"/>
      <w:r>
        <w:t>Classes</w:t>
      </w:r>
      <w:bookmarkEnd w:id="12"/>
    </w:p>
    <w:p w14:paraId="1B3C422F" w14:textId="64B88B81" w:rsidR="00D50C85" w:rsidRDefault="00D50C85" w:rsidP="00D50C85">
      <w:pPr>
        <w:pStyle w:val="ListParagraph"/>
        <w:numPr>
          <w:ilvl w:val="0"/>
          <w:numId w:val="17"/>
        </w:numPr>
      </w:pPr>
      <w:r w:rsidRPr="00537EC0">
        <w:t xml:space="preserve">Screenshot </w:t>
      </w:r>
      <w:r w:rsidR="009459A4" w:rsidRPr="00537EC0">
        <w:t xml:space="preserve">--- or --- COPY/PASTE </w:t>
      </w:r>
      <w:r w:rsidRPr="00537EC0">
        <w:t xml:space="preserve">of </w:t>
      </w:r>
      <w:r w:rsidR="009459A4" w:rsidRPr="00537EC0">
        <w:t>your</w:t>
      </w:r>
      <w:r w:rsidRPr="00537EC0">
        <w:t xml:space="preserve"> </w:t>
      </w:r>
      <w:r w:rsidR="009459A4" w:rsidRPr="00537EC0">
        <w:t>Java customised (user-defined)</w:t>
      </w:r>
      <w:r w:rsidRPr="00537EC0">
        <w:t xml:space="preserve"> class with at least 4 </w:t>
      </w:r>
      <w:r w:rsidR="00527E5D" w:rsidRPr="00537EC0">
        <w:t>data fields.</w:t>
      </w:r>
      <w:r w:rsidR="009459A4">
        <w:br/>
      </w:r>
      <w:r w:rsidR="001B7FE8">
        <w:t>User-defined class holds 5 data fields below</w:t>
      </w:r>
      <w:r w:rsidR="00E43890">
        <w:t xml:space="preserve"> (game, competition date, location, team, points) </w:t>
      </w:r>
      <w:r w:rsidR="001B7FE8">
        <w:t xml:space="preserve"> </w:t>
      </w:r>
      <w:r w:rsidR="009459A4">
        <w:br/>
      </w:r>
      <w:r w:rsidR="00E43890">
        <w:rPr>
          <w:noProof/>
        </w:rPr>
        <w:drawing>
          <wp:inline distT="0" distB="0" distL="0" distR="0" wp14:anchorId="56DCFA3F" wp14:editId="3C363499">
            <wp:extent cx="5731510" cy="306895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68955"/>
                    </a:xfrm>
                    <a:prstGeom prst="rect">
                      <a:avLst/>
                    </a:prstGeom>
                  </pic:spPr>
                </pic:pic>
              </a:graphicData>
            </a:graphic>
          </wp:inline>
        </w:drawing>
      </w:r>
      <w:r w:rsidR="009459A4">
        <w:br/>
      </w:r>
      <w:r w:rsidR="009459A4">
        <w:br/>
      </w:r>
      <w:r w:rsidR="009459A4">
        <w:br/>
      </w:r>
    </w:p>
    <w:p w14:paraId="5755D064" w14:textId="2FAF4BD0" w:rsidR="00D50C85" w:rsidRPr="00CD745D" w:rsidRDefault="00332D46" w:rsidP="00D50C85">
      <w:pPr>
        <w:pStyle w:val="ListParagraph"/>
        <w:numPr>
          <w:ilvl w:val="0"/>
          <w:numId w:val="17"/>
        </w:numPr>
      </w:pPr>
      <w:r w:rsidRPr="00CD745D">
        <w:t xml:space="preserve">Screenshot </w:t>
      </w:r>
      <w:r w:rsidR="009459A4" w:rsidRPr="00CD745D">
        <w:t xml:space="preserve">--- or --- COPY/PASTE of </w:t>
      </w:r>
      <w:r w:rsidR="00DB78D4" w:rsidRPr="00CD745D">
        <w:t>an</w:t>
      </w:r>
      <w:r w:rsidR="009459A4" w:rsidRPr="00CD745D">
        <w:t xml:space="preserve">other Java </w:t>
      </w:r>
      <w:r w:rsidRPr="00CD745D">
        <w:t>class making use of</w:t>
      </w:r>
    </w:p>
    <w:p w14:paraId="3B00A76D" w14:textId="6E155D28" w:rsidR="00735D76" w:rsidRPr="00CD745D" w:rsidRDefault="00735D76" w:rsidP="00735D76">
      <w:pPr>
        <w:pStyle w:val="ListParagraph"/>
        <w:numPr>
          <w:ilvl w:val="1"/>
          <w:numId w:val="17"/>
        </w:numPr>
      </w:pPr>
      <w:r w:rsidRPr="00CD745D">
        <w:t>At least 4 instance variables</w:t>
      </w:r>
    </w:p>
    <w:p w14:paraId="44A3C436" w14:textId="140A51FB" w:rsidR="00735D76" w:rsidRPr="00CD745D" w:rsidRDefault="00735D76" w:rsidP="00735D76">
      <w:pPr>
        <w:pStyle w:val="ListParagraph"/>
        <w:numPr>
          <w:ilvl w:val="1"/>
          <w:numId w:val="17"/>
        </w:numPr>
      </w:pPr>
      <w:r w:rsidRPr="00CD745D">
        <w:t>Method overloading</w:t>
      </w:r>
    </w:p>
    <w:p w14:paraId="3A9A3B37" w14:textId="77777777" w:rsidR="00952806" w:rsidRPr="00CD745D" w:rsidRDefault="00527E5D" w:rsidP="00735D76">
      <w:pPr>
        <w:pStyle w:val="ListParagraph"/>
        <w:numPr>
          <w:ilvl w:val="1"/>
          <w:numId w:val="17"/>
        </w:numPr>
      </w:pPr>
      <w:r w:rsidRPr="00CD745D">
        <w:lastRenderedPageBreak/>
        <w:t>User-</w:t>
      </w:r>
      <w:r w:rsidR="00735D76" w:rsidRPr="00CD745D">
        <w:t xml:space="preserve">defined objects </w:t>
      </w:r>
      <w:r w:rsidR="00E632B6" w:rsidRPr="00CD745D">
        <w:t>combined into a data structure</w:t>
      </w:r>
    </w:p>
    <w:p w14:paraId="6AF7C048" w14:textId="16CCCBD4" w:rsidR="00735D76" w:rsidRDefault="004D2DBF" w:rsidP="00952806">
      <w:r>
        <w:rPr>
          <w:noProof/>
        </w:rPr>
        <w:drawing>
          <wp:inline distT="0" distB="0" distL="0" distR="0" wp14:anchorId="2814C512" wp14:editId="5DE601F6">
            <wp:extent cx="3782291" cy="29718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8592" cy="2992465"/>
                    </a:xfrm>
                    <a:prstGeom prst="rect">
                      <a:avLst/>
                    </a:prstGeom>
                  </pic:spPr>
                </pic:pic>
              </a:graphicData>
            </a:graphic>
          </wp:inline>
        </w:drawing>
      </w:r>
      <w:r w:rsidR="00DB78D4">
        <w:br/>
      </w:r>
      <w:r w:rsidR="00DB78D4">
        <w:br/>
      </w:r>
      <w:r>
        <w:rPr>
          <w:noProof/>
        </w:rPr>
        <w:drawing>
          <wp:inline distT="0" distB="0" distL="0" distR="0" wp14:anchorId="08D69C9C" wp14:editId="6BB522A5">
            <wp:extent cx="5731510" cy="171640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16405"/>
                    </a:xfrm>
                    <a:prstGeom prst="rect">
                      <a:avLst/>
                    </a:prstGeom>
                  </pic:spPr>
                </pic:pic>
              </a:graphicData>
            </a:graphic>
          </wp:inline>
        </w:drawing>
      </w:r>
    </w:p>
    <w:p w14:paraId="49B43013" w14:textId="756FF164" w:rsidR="00E43890" w:rsidRDefault="00E43890" w:rsidP="00952806">
      <w:r>
        <w:t xml:space="preserve">Method Overloading: </w:t>
      </w:r>
    </w:p>
    <w:p w14:paraId="75978904" w14:textId="3196759E" w:rsidR="004D2DBF" w:rsidRDefault="00AD792C" w:rsidP="00952806">
      <w:r>
        <w:rPr>
          <w:noProof/>
        </w:rPr>
        <w:drawing>
          <wp:inline distT="0" distB="0" distL="0" distR="0" wp14:anchorId="08621BDD" wp14:editId="36D3A748">
            <wp:extent cx="535305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050" cy="1895475"/>
                    </a:xfrm>
                    <a:prstGeom prst="rect">
                      <a:avLst/>
                    </a:prstGeom>
                  </pic:spPr>
                </pic:pic>
              </a:graphicData>
            </a:graphic>
          </wp:inline>
        </w:drawing>
      </w:r>
    </w:p>
    <w:p w14:paraId="742B0B28" w14:textId="0F3B31B4" w:rsidR="0058251A" w:rsidRDefault="0058251A" w:rsidP="00952806">
      <w:r>
        <w:t>User defined object:</w:t>
      </w:r>
    </w:p>
    <w:p w14:paraId="76FF1794" w14:textId="3556C417" w:rsidR="004D2DBF" w:rsidRDefault="0058251A" w:rsidP="00952806">
      <w:r>
        <w:rPr>
          <w:noProof/>
        </w:rPr>
        <w:lastRenderedPageBreak/>
        <w:drawing>
          <wp:inline distT="0" distB="0" distL="0" distR="0" wp14:anchorId="5CAD70D5" wp14:editId="04CE8A5A">
            <wp:extent cx="3578628" cy="2811780"/>
            <wp:effectExtent l="0" t="0" r="3175" b="762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0"/>
                    <a:stretch>
                      <a:fillRect/>
                    </a:stretch>
                  </pic:blipFill>
                  <pic:spPr>
                    <a:xfrm>
                      <a:off x="0" y="0"/>
                      <a:ext cx="3596945" cy="2826172"/>
                    </a:xfrm>
                    <a:prstGeom prst="rect">
                      <a:avLst/>
                    </a:prstGeom>
                  </pic:spPr>
                </pic:pic>
              </a:graphicData>
            </a:graphic>
          </wp:inline>
        </w:drawing>
      </w:r>
    </w:p>
    <w:p w14:paraId="38087FF8" w14:textId="02969008" w:rsidR="004D2DBF" w:rsidRDefault="004D2DBF" w:rsidP="00952806"/>
    <w:p w14:paraId="7F5A246D" w14:textId="11550943" w:rsidR="00C42E0F" w:rsidRDefault="00332D46" w:rsidP="00D50C85">
      <w:pPr>
        <w:pStyle w:val="ListParagraph"/>
        <w:numPr>
          <w:ilvl w:val="0"/>
          <w:numId w:val="17"/>
        </w:numPr>
      </w:pPr>
      <w:r>
        <w:t xml:space="preserve">Screenshot </w:t>
      </w:r>
      <w:r w:rsidR="0036173D">
        <w:t xml:space="preserve">--- or --- COPY/PASTE </w:t>
      </w:r>
      <w:r>
        <w:t>of the usage of two constructors in one class</w:t>
      </w:r>
    </w:p>
    <w:p w14:paraId="06510571" w14:textId="6D4A7912" w:rsidR="00754C25" w:rsidRDefault="00754C25" w:rsidP="00754C25">
      <w:pPr>
        <w:pStyle w:val="ListParagraph"/>
      </w:pPr>
      <w:r w:rsidRPr="00CD745D">
        <w:rPr>
          <w:i/>
          <w:iCs/>
        </w:rPr>
        <w:t xml:space="preserve">Constructor method </w:t>
      </w:r>
      <w:r>
        <w:rPr>
          <w:i/>
          <w:iCs/>
        </w:rPr>
        <w:t>contains</w:t>
      </w:r>
      <w:r w:rsidRPr="00CD745D">
        <w:rPr>
          <w:i/>
          <w:iCs/>
        </w:rPr>
        <w:t>: Access specifier, Method name, Parameter list</w:t>
      </w:r>
    </w:p>
    <w:p w14:paraId="32E63A3A" w14:textId="23954ACE" w:rsidR="00332D46" w:rsidRDefault="004D2DBF" w:rsidP="00C42E0F">
      <w:pPr>
        <w:pStyle w:val="ListParagraph"/>
      </w:pPr>
      <w:r>
        <w:rPr>
          <w:noProof/>
        </w:rPr>
        <w:drawing>
          <wp:inline distT="0" distB="0" distL="0" distR="0" wp14:anchorId="5DB4EBC3" wp14:editId="41466EBA">
            <wp:extent cx="3578628" cy="2811780"/>
            <wp:effectExtent l="0" t="0" r="317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6945" cy="2826172"/>
                    </a:xfrm>
                    <a:prstGeom prst="rect">
                      <a:avLst/>
                    </a:prstGeom>
                  </pic:spPr>
                </pic:pic>
              </a:graphicData>
            </a:graphic>
          </wp:inline>
        </w:drawing>
      </w:r>
      <w:r w:rsidR="00DB78D4">
        <w:br/>
      </w:r>
      <w:r w:rsidR="00DB78D4">
        <w:br/>
      </w:r>
      <w:r>
        <w:rPr>
          <w:noProof/>
        </w:rPr>
        <w:drawing>
          <wp:inline distT="0" distB="0" distL="0" distR="0" wp14:anchorId="316387DF" wp14:editId="6A4E0751">
            <wp:extent cx="5731510" cy="171640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16405"/>
                    </a:xfrm>
                    <a:prstGeom prst="rect">
                      <a:avLst/>
                    </a:prstGeom>
                  </pic:spPr>
                </pic:pic>
              </a:graphicData>
            </a:graphic>
          </wp:inline>
        </w:drawing>
      </w:r>
    </w:p>
    <w:p w14:paraId="6E70A24B" w14:textId="6A5E403A" w:rsidR="00380C6F" w:rsidRDefault="00283A6B" w:rsidP="00380C6F">
      <w:pPr>
        <w:pStyle w:val="Heading3"/>
      </w:pPr>
      <w:bookmarkStart w:id="13" w:name="_Toc96108765"/>
      <w:r>
        <w:lastRenderedPageBreak/>
        <w:t>Data Types, Operators, Expressions</w:t>
      </w:r>
      <w:bookmarkEnd w:id="13"/>
    </w:p>
    <w:p w14:paraId="1DDC6A68" w14:textId="77777777" w:rsidR="00F358F4" w:rsidRPr="00827CD3" w:rsidRDefault="00415A89" w:rsidP="00415A89">
      <w:pPr>
        <w:pStyle w:val="ListParagraph"/>
        <w:numPr>
          <w:ilvl w:val="0"/>
          <w:numId w:val="18"/>
        </w:numPr>
      </w:pPr>
      <w:r w:rsidRPr="00827CD3">
        <w:t xml:space="preserve">Screenshot </w:t>
      </w:r>
      <w:r w:rsidR="00DB78D4" w:rsidRPr="00827CD3">
        <w:t xml:space="preserve">--- or --- COPY/PASTE of your Java code </w:t>
      </w:r>
      <w:r w:rsidRPr="00827CD3">
        <w:t>demonstrating usage of variables of at least 3 different data types</w:t>
      </w:r>
    </w:p>
    <w:p w14:paraId="6D0DEBE9" w14:textId="77777777" w:rsidR="00F358F4" w:rsidRDefault="00F358F4" w:rsidP="00F358F4">
      <w:pPr>
        <w:pStyle w:val="ListParagraph"/>
      </w:pPr>
    </w:p>
    <w:p w14:paraId="25762FD0" w14:textId="2BEAE2DC" w:rsidR="00F358F4" w:rsidRDefault="00F358F4" w:rsidP="00F358F4">
      <w:pPr>
        <w:pStyle w:val="ListParagraph"/>
      </w:pPr>
      <w:r>
        <w:t xml:space="preserve">Boolean </w:t>
      </w:r>
    </w:p>
    <w:p w14:paraId="42B9641E" w14:textId="77777777" w:rsidR="00F358F4" w:rsidRDefault="00F358F4" w:rsidP="00F358F4">
      <w:pPr>
        <w:pStyle w:val="ListParagraph"/>
      </w:pPr>
      <w:r>
        <w:rPr>
          <w:noProof/>
        </w:rPr>
        <w:drawing>
          <wp:inline distT="0" distB="0" distL="0" distR="0" wp14:anchorId="0B360ECF" wp14:editId="33E2D69E">
            <wp:extent cx="4229100" cy="8286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100" cy="828675"/>
                    </a:xfrm>
                    <a:prstGeom prst="rect">
                      <a:avLst/>
                    </a:prstGeom>
                  </pic:spPr>
                </pic:pic>
              </a:graphicData>
            </a:graphic>
          </wp:inline>
        </w:drawing>
      </w:r>
    </w:p>
    <w:p w14:paraId="60089357" w14:textId="77777777" w:rsidR="00F358F4" w:rsidRDefault="00F358F4" w:rsidP="00F358F4">
      <w:pPr>
        <w:ind w:left="360" w:firstLine="360"/>
      </w:pPr>
      <w:r>
        <w:t>String</w:t>
      </w:r>
    </w:p>
    <w:p w14:paraId="689FFF79" w14:textId="00E5AB3A" w:rsidR="00415A89" w:rsidRDefault="00F358F4" w:rsidP="00F358F4">
      <w:pPr>
        <w:ind w:left="360"/>
      </w:pPr>
      <w:r>
        <w:rPr>
          <w:noProof/>
        </w:rPr>
        <w:drawing>
          <wp:inline distT="0" distB="0" distL="0" distR="0" wp14:anchorId="6D2D4726" wp14:editId="040D0B01">
            <wp:extent cx="5731510" cy="318770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87700"/>
                    </a:xfrm>
                    <a:prstGeom prst="rect">
                      <a:avLst/>
                    </a:prstGeom>
                  </pic:spPr>
                </pic:pic>
              </a:graphicData>
            </a:graphic>
          </wp:inline>
        </w:drawing>
      </w:r>
      <w:r w:rsidR="00DB78D4">
        <w:br/>
      </w:r>
      <w:r w:rsidR="00354A74">
        <w:t xml:space="preserve">Integer (points) </w:t>
      </w:r>
    </w:p>
    <w:p w14:paraId="05E68CC4" w14:textId="70129F72" w:rsidR="00354A74" w:rsidRDefault="00354A74" w:rsidP="00F358F4">
      <w:pPr>
        <w:ind w:left="360"/>
      </w:pPr>
      <w:r>
        <w:rPr>
          <w:noProof/>
        </w:rPr>
        <w:drawing>
          <wp:inline distT="0" distB="0" distL="0" distR="0" wp14:anchorId="157BC8A9" wp14:editId="341D2880">
            <wp:extent cx="5731510" cy="265176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51760"/>
                    </a:xfrm>
                    <a:prstGeom prst="rect">
                      <a:avLst/>
                    </a:prstGeom>
                  </pic:spPr>
                </pic:pic>
              </a:graphicData>
            </a:graphic>
          </wp:inline>
        </w:drawing>
      </w:r>
    </w:p>
    <w:p w14:paraId="0FFDCF4E" w14:textId="77777777" w:rsidR="00324D94" w:rsidRDefault="00415A89" w:rsidP="00415A89">
      <w:pPr>
        <w:pStyle w:val="ListParagraph"/>
        <w:numPr>
          <w:ilvl w:val="0"/>
          <w:numId w:val="18"/>
        </w:numPr>
      </w:pPr>
      <w:r>
        <w:lastRenderedPageBreak/>
        <w:t xml:space="preserve">Screenshots </w:t>
      </w:r>
      <w:r w:rsidR="00DB78D4">
        <w:t xml:space="preserve">--- or --- COPY/PASTE of your Java code </w:t>
      </w:r>
      <w:r w:rsidR="00B25965">
        <w:t>showing usage of at least 3 Operators</w:t>
      </w:r>
      <w:r w:rsidR="00F25F7C">
        <w:t xml:space="preserve"> </w:t>
      </w:r>
      <w:r w:rsidR="00527E5D">
        <w:t xml:space="preserve">from the following: </w:t>
      </w:r>
      <w:r w:rsidR="00F25F7C">
        <w:t>(arithmetic, assignment, comparison, logical operators)</w:t>
      </w:r>
      <w:r w:rsidR="00DB78D4">
        <w:br/>
      </w:r>
      <w:r w:rsidR="00324D94">
        <w:t xml:space="preserve">Comparison operator: </w:t>
      </w:r>
      <w:r w:rsidR="00324D94">
        <w:rPr>
          <w:noProof/>
        </w:rPr>
        <w:drawing>
          <wp:inline distT="0" distB="0" distL="0" distR="0" wp14:anchorId="3324C6D1" wp14:editId="3A8B65CC">
            <wp:extent cx="3474720" cy="536138"/>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26"/>
                    <a:stretch>
                      <a:fillRect/>
                    </a:stretch>
                  </pic:blipFill>
                  <pic:spPr>
                    <a:xfrm>
                      <a:off x="0" y="0"/>
                      <a:ext cx="3585839" cy="553283"/>
                    </a:xfrm>
                    <a:prstGeom prst="rect">
                      <a:avLst/>
                    </a:prstGeom>
                  </pic:spPr>
                </pic:pic>
              </a:graphicData>
            </a:graphic>
          </wp:inline>
        </w:drawing>
      </w:r>
    </w:p>
    <w:p w14:paraId="7604046D" w14:textId="2E7D0350" w:rsidR="00324D94" w:rsidRDefault="00324D94" w:rsidP="00324D94">
      <w:pPr>
        <w:pStyle w:val="ListParagraph"/>
      </w:pPr>
      <w:r>
        <w:t xml:space="preserve">Arithmetic operator: </w:t>
      </w:r>
      <w:r w:rsidR="00DB78D4">
        <w:br/>
      </w:r>
      <w:r>
        <w:rPr>
          <w:noProof/>
        </w:rPr>
        <w:drawing>
          <wp:inline distT="0" distB="0" distL="0" distR="0" wp14:anchorId="03E83A09" wp14:editId="37A43922">
            <wp:extent cx="5731510" cy="4476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47675"/>
                    </a:xfrm>
                    <a:prstGeom prst="rect">
                      <a:avLst/>
                    </a:prstGeom>
                  </pic:spPr>
                </pic:pic>
              </a:graphicData>
            </a:graphic>
          </wp:inline>
        </w:drawing>
      </w:r>
      <w:r w:rsidR="00DB78D4">
        <w:br/>
      </w:r>
      <w:r>
        <w:t>Logical operator: ! (NOT EQUAL TO NULL)</w:t>
      </w:r>
    </w:p>
    <w:p w14:paraId="7A3A8021" w14:textId="00776240" w:rsidR="00415A89" w:rsidRDefault="00324D94" w:rsidP="00324D94">
      <w:pPr>
        <w:pStyle w:val="ListParagraph"/>
      </w:pPr>
      <w:r>
        <w:rPr>
          <w:noProof/>
        </w:rPr>
        <w:drawing>
          <wp:inline distT="0" distB="0" distL="0" distR="0" wp14:anchorId="7F00ED30" wp14:editId="761BE298">
            <wp:extent cx="5731510" cy="5041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04190"/>
                    </a:xfrm>
                    <a:prstGeom prst="rect">
                      <a:avLst/>
                    </a:prstGeom>
                  </pic:spPr>
                </pic:pic>
              </a:graphicData>
            </a:graphic>
          </wp:inline>
        </w:drawing>
      </w:r>
      <w:r w:rsidR="00DB78D4">
        <w:br/>
      </w:r>
    </w:p>
    <w:p w14:paraId="700DAFBA" w14:textId="0DD989B0" w:rsidR="00F34E3D" w:rsidRDefault="00B25965" w:rsidP="00F34E3D">
      <w:pPr>
        <w:pStyle w:val="ListParagraph"/>
        <w:numPr>
          <w:ilvl w:val="0"/>
          <w:numId w:val="18"/>
        </w:numPr>
      </w:pPr>
      <w:r>
        <w:t>Screenshots</w:t>
      </w:r>
      <w:r w:rsidR="00577E48">
        <w:t xml:space="preserve"> </w:t>
      </w:r>
      <w:r w:rsidR="00DB78D4">
        <w:t xml:space="preserve">--- or --- COPY/PASTE of your Java code </w:t>
      </w:r>
      <w:r w:rsidR="00577E48">
        <w:t xml:space="preserve">demonstrating usage of Expressions on at least </w:t>
      </w:r>
      <w:r w:rsidR="00577E48" w:rsidRPr="008668FB">
        <w:t xml:space="preserve">3 different </w:t>
      </w:r>
      <w:r w:rsidR="006B1F11" w:rsidRPr="008668FB">
        <w:t>occasions</w:t>
      </w:r>
      <w:r w:rsidR="00F25F7C" w:rsidRPr="008668FB">
        <w:t xml:space="preserve"> (</w:t>
      </w:r>
      <w:r w:rsidR="00F25F7C">
        <w:t>expressions can be those used in conditional statements for if/else if or loops)</w:t>
      </w:r>
    </w:p>
    <w:p w14:paraId="0AA2CFE3" w14:textId="238EB0A7" w:rsidR="00F34E3D" w:rsidRDefault="00F34E3D" w:rsidP="00F34E3D">
      <w:r>
        <w:rPr>
          <w:noProof/>
        </w:rPr>
        <w:drawing>
          <wp:inline distT="0" distB="0" distL="0" distR="0" wp14:anchorId="341BBFA6" wp14:editId="25828BF2">
            <wp:extent cx="5435939" cy="2148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4219" cy="2152113"/>
                    </a:xfrm>
                    <a:prstGeom prst="rect">
                      <a:avLst/>
                    </a:prstGeom>
                  </pic:spPr>
                </pic:pic>
              </a:graphicData>
            </a:graphic>
          </wp:inline>
        </w:drawing>
      </w:r>
    </w:p>
    <w:p w14:paraId="7D780E06" w14:textId="337D6270" w:rsidR="00F34E3D" w:rsidRDefault="00F34E3D" w:rsidP="00F34E3D">
      <w:r>
        <w:rPr>
          <w:noProof/>
        </w:rPr>
        <w:drawing>
          <wp:inline distT="0" distB="0" distL="0" distR="0" wp14:anchorId="6C364345" wp14:editId="26C8611C">
            <wp:extent cx="3909060" cy="1297101"/>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0"/>
                    <a:stretch>
                      <a:fillRect/>
                    </a:stretch>
                  </pic:blipFill>
                  <pic:spPr>
                    <a:xfrm>
                      <a:off x="0" y="0"/>
                      <a:ext cx="3971401" cy="1317787"/>
                    </a:xfrm>
                    <a:prstGeom prst="rect">
                      <a:avLst/>
                    </a:prstGeom>
                  </pic:spPr>
                </pic:pic>
              </a:graphicData>
            </a:graphic>
          </wp:inline>
        </w:drawing>
      </w:r>
    </w:p>
    <w:p w14:paraId="48697C7E" w14:textId="4E38862F" w:rsidR="00F34E3D" w:rsidRDefault="00485B10" w:rsidP="00F34E3D">
      <w:r>
        <w:rPr>
          <w:noProof/>
        </w:rPr>
        <w:lastRenderedPageBreak/>
        <w:drawing>
          <wp:inline distT="0" distB="0" distL="0" distR="0" wp14:anchorId="6980A0D9" wp14:editId="0BEA3D65">
            <wp:extent cx="3867150" cy="230501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3831" cy="2308998"/>
                    </a:xfrm>
                    <a:prstGeom prst="rect">
                      <a:avLst/>
                    </a:prstGeom>
                  </pic:spPr>
                </pic:pic>
              </a:graphicData>
            </a:graphic>
          </wp:inline>
        </w:drawing>
      </w:r>
    </w:p>
    <w:p w14:paraId="187FD0A9" w14:textId="7407EEAD" w:rsidR="00023A78" w:rsidRDefault="00577E48" w:rsidP="0036127A">
      <w:pPr>
        <w:pStyle w:val="Heading2"/>
      </w:pPr>
      <w:bookmarkStart w:id="14" w:name="_Toc96108766"/>
      <w:r>
        <w:t xml:space="preserve">Task 4 – </w:t>
      </w:r>
      <w:r w:rsidR="00A02F72">
        <w:t>Development Requirements</w:t>
      </w:r>
      <w:bookmarkEnd w:id="14"/>
    </w:p>
    <w:p w14:paraId="253BC5D9" w14:textId="1EC2EF3B" w:rsidR="00A02F72" w:rsidRDefault="0036127A" w:rsidP="00A02F72">
      <w:pPr>
        <w:pStyle w:val="Heading3"/>
      </w:pPr>
      <w:bookmarkStart w:id="15" w:name="_Toc96108767"/>
      <w:r>
        <w:t>Debugging:</w:t>
      </w:r>
      <w:bookmarkEnd w:id="15"/>
    </w:p>
    <w:p w14:paraId="4926CBDE" w14:textId="738CFE93" w:rsidR="000C0DA1" w:rsidRPr="00827CD3" w:rsidRDefault="0036127A" w:rsidP="0036127A">
      <w:pPr>
        <w:pStyle w:val="ListParagraph"/>
        <w:numPr>
          <w:ilvl w:val="0"/>
          <w:numId w:val="19"/>
        </w:numPr>
      </w:pPr>
      <w:r w:rsidRPr="00827CD3">
        <w:t xml:space="preserve">Screenshots </w:t>
      </w:r>
      <w:r w:rsidR="0036173D" w:rsidRPr="00827CD3">
        <w:t xml:space="preserve">--- or --- COPY/PASTE </w:t>
      </w:r>
      <w:r w:rsidRPr="00827CD3">
        <w:t xml:space="preserve">of </w:t>
      </w:r>
      <w:r w:rsidR="009D4D66" w:rsidRPr="00827CD3">
        <w:t>(at most 5) syntax and logic errors, displaying usage of breakpoints and watches</w:t>
      </w:r>
    </w:p>
    <w:p w14:paraId="030F32DC" w14:textId="5062715C" w:rsidR="004367CA" w:rsidRDefault="004367CA" w:rsidP="00827CD3">
      <w:pPr>
        <w:pStyle w:val="ListParagraph"/>
      </w:pPr>
      <w:r w:rsidRPr="004367CA">
        <w:t>Syntax error</w:t>
      </w:r>
      <w:r w:rsidR="004E6CAB">
        <w:t xml:space="preserve"> x3</w:t>
      </w:r>
      <w:r w:rsidRPr="004367CA">
        <w:t xml:space="preserve">: </w:t>
      </w:r>
    </w:p>
    <w:p w14:paraId="6BA3A552" w14:textId="7DCB2305" w:rsidR="004E6CAB" w:rsidRDefault="004E6CAB" w:rsidP="004E6CAB">
      <w:pPr>
        <w:pStyle w:val="ListParagraph"/>
        <w:numPr>
          <w:ilvl w:val="0"/>
          <w:numId w:val="32"/>
        </w:numPr>
      </w:pPr>
      <w:r>
        <w:t xml:space="preserve">Missing semi colon: </w:t>
      </w:r>
      <w:proofErr w:type="spellStart"/>
      <w:r>
        <w:t>getPoints</w:t>
      </w:r>
      <w:proofErr w:type="spellEnd"/>
      <w:r>
        <w:t>();</w:t>
      </w:r>
    </w:p>
    <w:p w14:paraId="01905282" w14:textId="4D76606B" w:rsidR="004E6CAB" w:rsidRDefault="004E6CAB" w:rsidP="004E6CAB">
      <w:pPr>
        <w:pStyle w:val="ListParagraph"/>
        <w:numPr>
          <w:ilvl w:val="0"/>
          <w:numId w:val="32"/>
        </w:numPr>
      </w:pPr>
      <w:r>
        <w:t xml:space="preserve">Missing – decrement after </w:t>
      </w:r>
      <w:proofErr w:type="spellStart"/>
      <w:r>
        <w:t>i</w:t>
      </w:r>
      <w:proofErr w:type="spellEnd"/>
      <w:r w:rsidR="00827CD3">
        <w:t>-</w:t>
      </w:r>
    </w:p>
    <w:p w14:paraId="14F137A6" w14:textId="0C329809" w:rsidR="004E6CAB" w:rsidRDefault="004E6CAB" w:rsidP="004E6CAB">
      <w:pPr>
        <w:pStyle w:val="ListParagraph"/>
        <w:numPr>
          <w:ilvl w:val="0"/>
          <w:numId w:val="32"/>
        </w:numPr>
      </w:pPr>
      <w:r>
        <w:t xml:space="preserve">Missing closing bracket after </w:t>
      </w:r>
      <w:proofErr w:type="spellStart"/>
      <w:r>
        <w:t>fireTableDataChanged</w:t>
      </w:r>
      <w:proofErr w:type="spellEnd"/>
      <w:r>
        <w:t>();</w:t>
      </w:r>
    </w:p>
    <w:p w14:paraId="447FC817" w14:textId="01C844DD" w:rsidR="004367CA" w:rsidRPr="004367CA" w:rsidRDefault="004E6CAB" w:rsidP="004367CA">
      <w:pPr>
        <w:pStyle w:val="ListParagraph"/>
      </w:pPr>
      <w:r>
        <w:rPr>
          <w:noProof/>
        </w:rPr>
        <w:drawing>
          <wp:inline distT="0" distB="0" distL="0" distR="0" wp14:anchorId="7B068575" wp14:editId="248D00BF">
            <wp:extent cx="5731510" cy="3674110"/>
            <wp:effectExtent l="0" t="0" r="254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674110"/>
                    </a:xfrm>
                    <a:prstGeom prst="rect">
                      <a:avLst/>
                    </a:prstGeom>
                  </pic:spPr>
                </pic:pic>
              </a:graphicData>
            </a:graphic>
          </wp:inline>
        </w:drawing>
      </w:r>
    </w:p>
    <w:p w14:paraId="52D5EA5E" w14:textId="77777777" w:rsidR="004367CA" w:rsidRPr="00F34E3D" w:rsidRDefault="004367CA" w:rsidP="004367CA">
      <w:pPr>
        <w:pStyle w:val="ListParagraph"/>
        <w:rPr>
          <w:highlight w:val="yellow"/>
        </w:rPr>
      </w:pPr>
    </w:p>
    <w:p w14:paraId="31060261" w14:textId="77777777" w:rsidR="00A218B7" w:rsidRDefault="000C0DA1" w:rsidP="00827CD3">
      <w:pPr>
        <w:pStyle w:val="ListParagraph"/>
      </w:pPr>
      <w:r>
        <w:t>Logic error</w:t>
      </w:r>
      <w:r w:rsidR="00A218B7">
        <w:t xml:space="preserve"> x2</w:t>
      </w:r>
      <w:r>
        <w:t xml:space="preserve">: </w:t>
      </w:r>
    </w:p>
    <w:p w14:paraId="5101B5B0" w14:textId="6825A72B" w:rsidR="00827CD3" w:rsidRDefault="00E51F21" w:rsidP="000220E5">
      <w:pPr>
        <w:pStyle w:val="ListParagraph"/>
        <w:numPr>
          <w:ilvl w:val="0"/>
          <w:numId w:val="33"/>
        </w:numPr>
      </w:pPr>
      <w:r>
        <w:lastRenderedPageBreak/>
        <w:t xml:space="preserve">Array list numbers are incorrect, in the variables The data is skewed e.g. Comp date is associated with the ‘Bio Hazards Team’ this allows one to see what the system is using in each variable </w:t>
      </w:r>
    </w:p>
    <w:p w14:paraId="0470DA74" w14:textId="2C48C829" w:rsidR="000220E5" w:rsidRDefault="00827CD3" w:rsidP="00827CD3">
      <w:pPr>
        <w:pStyle w:val="ListParagraph"/>
        <w:ind w:left="1080"/>
      </w:pPr>
      <w:r>
        <w:rPr>
          <w:noProof/>
        </w:rPr>
        <w:drawing>
          <wp:inline distT="0" distB="0" distL="0" distR="0" wp14:anchorId="7F3393A0" wp14:editId="6B27D4D9">
            <wp:extent cx="5731510" cy="7200265"/>
            <wp:effectExtent l="0" t="0" r="254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7200265"/>
                    </a:xfrm>
                    <a:prstGeom prst="rect">
                      <a:avLst/>
                    </a:prstGeom>
                  </pic:spPr>
                </pic:pic>
              </a:graphicData>
            </a:graphic>
          </wp:inline>
        </w:drawing>
      </w:r>
      <w:r w:rsidR="00DB78D4">
        <w:br/>
      </w:r>
      <w:r w:rsidR="00DB78D4">
        <w:br/>
      </w:r>
      <w:r w:rsidR="00DB78D4">
        <w:br/>
      </w:r>
      <w:r w:rsidR="0036173D">
        <w:br/>
      </w:r>
      <w:r w:rsidR="0036173D">
        <w:br/>
      </w:r>
      <w:r w:rsidR="000220E5">
        <w:t xml:space="preserve"> </w:t>
      </w:r>
    </w:p>
    <w:p w14:paraId="376061BB" w14:textId="7DD863CC" w:rsidR="0036127A" w:rsidRDefault="000220E5" w:rsidP="000220E5">
      <w:pPr>
        <w:pStyle w:val="ListParagraph"/>
        <w:numPr>
          <w:ilvl w:val="0"/>
          <w:numId w:val="33"/>
        </w:numPr>
      </w:pPr>
      <w:r>
        <w:rPr>
          <w:noProof/>
        </w:rPr>
        <w:lastRenderedPageBreak/>
        <w:drawing>
          <wp:inline distT="0" distB="0" distL="0" distR="0" wp14:anchorId="62F2A46B" wp14:editId="68F2E767">
            <wp:extent cx="5731510" cy="3839210"/>
            <wp:effectExtent l="0" t="0" r="254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839210"/>
                    </a:xfrm>
                    <a:prstGeom prst="rect">
                      <a:avLst/>
                    </a:prstGeom>
                  </pic:spPr>
                </pic:pic>
              </a:graphicData>
            </a:graphic>
          </wp:inline>
        </w:drawing>
      </w:r>
      <w:r w:rsidR="0036173D">
        <w:br/>
      </w:r>
    </w:p>
    <w:p w14:paraId="71798D21" w14:textId="231442C8" w:rsidR="00204050" w:rsidRDefault="00204050" w:rsidP="00204050">
      <w:pPr>
        <w:pStyle w:val="ListParagraph"/>
        <w:ind w:left="1080"/>
      </w:pPr>
      <w:r>
        <w:t>Logic error in the for loop, the int I should be starting value of 0 not 1. The Variables shows the int I value is 1</w:t>
      </w:r>
    </w:p>
    <w:p w14:paraId="52805083" w14:textId="6D451391" w:rsidR="00EC0A9B" w:rsidRDefault="00EC0A9B" w:rsidP="00EC0A9B">
      <w:pPr>
        <w:pStyle w:val="Heading3"/>
      </w:pPr>
      <w:bookmarkStart w:id="16" w:name="_Toc96108768"/>
      <w:r>
        <w:t>Organisational Standards</w:t>
      </w:r>
      <w:bookmarkEnd w:id="16"/>
    </w:p>
    <w:p w14:paraId="3F572375" w14:textId="77777777" w:rsidR="007A2813" w:rsidRDefault="00EC0A9B" w:rsidP="00EC0A9B">
      <w:pPr>
        <w:pStyle w:val="ListParagraph"/>
        <w:numPr>
          <w:ilvl w:val="0"/>
          <w:numId w:val="19"/>
        </w:numPr>
      </w:pPr>
      <w:r>
        <w:t xml:space="preserve">Screenshot </w:t>
      </w:r>
      <w:r w:rsidR="0036173D">
        <w:t xml:space="preserve">--- or --- COPY/PASTE </w:t>
      </w:r>
      <w:r>
        <w:t xml:space="preserve">of your </w:t>
      </w:r>
      <w:r w:rsidR="0036173D">
        <w:t xml:space="preserve">Java </w:t>
      </w:r>
      <w:r>
        <w:t xml:space="preserve">code </w:t>
      </w:r>
      <w:r w:rsidR="00EE2270">
        <w:t>meeting naming conventions and a description of the applicable naming convention</w:t>
      </w:r>
      <w:r w:rsidR="006B224B">
        <w:t xml:space="preserve"> (e.g. variable and method declarations)</w:t>
      </w:r>
    </w:p>
    <w:p w14:paraId="23D48372" w14:textId="77777777" w:rsidR="007A2813" w:rsidRDefault="0036173D" w:rsidP="007A2813">
      <w:pPr>
        <w:pStyle w:val="ListParagraph"/>
      </w:pPr>
      <w:r>
        <w:br/>
      </w:r>
      <w:r w:rsidR="007A2813">
        <w:t xml:space="preserve">method is in camel case e.g. </w:t>
      </w:r>
      <w:proofErr w:type="spellStart"/>
      <w:r w:rsidR="007A2813">
        <w:t>getTeamName</w:t>
      </w:r>
      <w:proofErr w:type="spellEnd"/>
      <w:r w:rsidR="007A2813">
        <w:t>()</w:t>
      </w:r>
      <w:r w:rsidR="00F25F7C">
        <w:br/>
      </w:r>
      <w:r w:rsidR="007A2813">
        <w:rPr>
          <w:noProof/>
        </w:rPr>
        <w:drawing>
          <wp:inline distT="0" distB="0" distL="0" distR="0" wp14:anchorId="663C5720" wp14:editId="08FE6491">
            <wp:extent cx="2761129" cy="7334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7636" cy="735154"/>
                    </a:xfrm>
                    <a:prstGeom prst="rect">
                      <a:avLst/>
                    </a:prstGeom>
                  </pic:spPr>
                </pic:pic>
              </a:graphicData>
            </a:graphic>
          </wp:inline>
        </w:drawing>
      </w:r>
    </w:p>
    <w:p w14:paraId="27D7763F" w14:textId="77777777" w:rsidR="007A2813" w:rsidRDefault="007A2813" w:rsidP="007A2813">
      <w:pPr>
        <w:pStyle w:val="ListParagraph"/>
      </w:pPr>
    </w:p>
    <w:p w14:paraId="4914824E" w14:textId="77777777" w:rsidR="007A2813" w:rsidRDefault="007A2813" w:rsidP="007A2813">
      <w:pPr>
        <w:pStyle w:val="ListParagraph"/>
      </w:pPr>
      <w:r>
        <w:t xml:space="preserve">package is in snake case e.g. package </w:t>
      </w:r>
      <w:proofErr w:type="spellStart"/>
      <w:r>
        <w:t>gc_esports_gui</w:t>
      </w:r>
      <w:proofErr w:type="spellEnd"/>
      <w:r>
        <w:t>;</w:t>
      </w:r>
    </w:p>
    <w:p w14:paraId="0E0CA04F" w14:textId="12F5D9F9" w:rsidR="00EC0A9B" w:rsidRDefault="007A2813" w:rsidP="007A2813">
      <w:pPr>
        <w:pStyle w:val="ListParagraph"/>
      </w:pPr>
      <w:r>
        <w:rPr>
          <w:noProof/>
        </w:rPr>
        <w:drawing>
          <wp:inline distT="0" distB="0" distL="0" distR="0" wp14:anchorId="7CB7EF7C" wp14:editId="46B2F4DA">
            <wp:extent cx="2409825" cy="513060"/>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25588" cy="516416"/>
                    </a:xfrm>
                    <a:prstGeom prst="rect">
                      <a:avLst/>
                    </a:prstGeom>
                  </pic:spPr>
                </pic:pic>
              </a:graphicData>
            </a:graphic>
          </wp:inline>
        </w:drawing>
      </w:r>
      <w:r w:rsidR="0036173D">
        <w:br/>
      </w:r>
    </w:p>
    <w:p w14:paraId="18540A1D" w14:textId="77777777" w:rsidR="0059491E" w:rsidRDefault="00EE2270" w:rsidP="00EE2270">
      <w:pPr>
        <w:pStyle w:val="ListParagraph"/>
        <w:numPr>
          <w:ilvl w:val="0"/>
          <w:numId w:val="19"/>
        </w:numPr>
      </w:pPr>
      <w:r>
        <w:t xml:space="preserve">Screenshot </w:t>
      </w:r>
      <w:r w:rsidR="0036173D">
        <w:t xml:space="preserve">--- or --- COPY/PASTE </w:t>
      </w:r>
      <w:r>
        <w:t xml:space="preserve">of your </w:t>
      </w:r>
      <w:r w:rsidR="0036173D">
        <w:t xml:space="preserve">Java </w:t>
      </w:r>
      <w:r>
        <w:t xml:space="preserve">code meeting </w:t>
      </w:r>
      <w:r w:rsidR="0019713B">
        <w:t xml:space="preserve">layout </w:t>
      </w:r>
      <w:r>
        <w:t xml:space="preserve">conventions and a description of the applicable </w:t>
      </w:r>
      <w:r w:rsidR="0019713B">
        <w:t>layout</w:t>
      </w:r>
      <w:r>
        <w:t xml:space="preserve"> convention</w:t>
      </w:r>
      <w:r w:rsidR="006B224B">
        <w:t xml:space="preserve"> (</w:t>
      </w:r>
      <w:r w:rsidR="00F25F7C">
        <w:t>e.g. tab indentations, use of curly bracket alignment and spacing between operators and operands in expressions)</w:t>
      </w:r>
    </w:p>
    <w:p w14:paraId="4B161F9A" w14:textId="485D267B" w:rsidR="00EE2270" w:rsidRPr="00EC0A9B" w:rsidRDefault="0059491E" w:rsidP="0059491E">
      <w:pPr>
        <w:pStyle w:val="ListParagraph"/>
      </w:pPr>
      <w:r w:rsidRPr="0059491E">
        <w:rPr>
          <w:i/>
          <w:iCs/>
        </w:rPr>
        <w:t>Layout conventions are followed. There is space after the if and before the bracket, Curly brackets have their own line and opening bracket is aligned to the closing bracket. There is space around any operators i.e. &gt; or = . Space is utilised between unrelated code blocks.</w:t>
      </w:r>
      <w:r>
        <w:t xml:space="preserve"> </w:t>
      </w:r>
      <w:r w:rsidR="0036173D">
        <w:br/>
      </w:r>
      <w:r>
        <w:rPr>
          <w:noProof/>
        </w:rPr>
        <w:lastRenderedPageBreak/>
        <w:drawing>
          <wp:inline distT="0" distB="0" distL="0" distR="0" wp14:anchorId="0D4C6A10" wp14:editId="0A847006">
            <wp:extent cx="4367969" cy="2686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75317" cy="2690568"/>
                    </a:xfrm>
                    <a:prstGeom prst="rect">
                      <a:avLst/>
                    </a:prstGeom>
                  </pic:spPr>
                </pic:pic>
              </a:graphicData>
            </a:graphic>
          </wp:inline>
        </w:drawing>
      </w:r>
      <w:r w:rsidR="0036173D">
        <w:br/>
      </w:r>
    </w:p>
    <w:p w14:paraId="3AC489FD" w14:textId="77777777" w:rsidR="007C0A6C" w:rsidRDefault="00EE2270" w:rsidP="00EE2270">
      <w:pPr>
        <w:pStyle w:val="ListParagraph"/>
        <w:numPr>
          <w:ilvl w:val="0"/>
          <w:numId w:val="19"/>
        </w:numPr>
      </w:pPr>
      <w:r>
        <w:t xml:space="preserve">Screenshot </w:t>
      </w:r>
      <w:r w:rsidR="0036173D">
        <w:t xml:space="preserve">--- or --- COPY/PASTE </w:t>
      </w:r>
      <w:r>
        <w:t xml:space="preserve">of your </w:t>
      </w:r>
      <w:r w:rsidR="0036173D">
        <w:t xml:space="preserve">Java </w:t>
      </w:r>
      <w:r>
        <w:t xml:space="preserve">code meeting </w:t>
      </w:r>
      <w:r w:rsidR="00D6063E">
        <w:rPr>
          <w:rFonts w:eastAsia="Times New Roman" w:cs="Arial"/>
          <w:lang w:eastAsia="en-AU"/>
        </w:rPr>
        <w:t>documentation</w:t>
      </w:r>
      <w:r w:rsidR="00D6063E">
        <w:t xml:space="preserve"> standards</w:t>
      </w:r>
      <w:r>
        <w:t xml:space="preserve"> and a description of the </w:t>
      </w:r>
      <w:r w:rsidR="00D6063E">
        <w:t>demonstrated documentation standard</w:t>
      </w:r>
      <w:r w:rsidR="00F25F7C">
        <w:t xml:space="preserve"> (e.g. header and method comments, version control)</w:t>
      </w:r>
    </w:p>
    <w:p w14:paraId="77F8B6D4" w14:textId="02A951D8" w:rsidR="007C0A6C" w:rsidRPr="007C0A6C" w:rsidRDefault="007C0A6C" w:rsidP="007C0A6C">
      <w:pPr>
        <w:pStyle w:val="ListParagraph"/>
        <w:rPr>
          <w:i/>
          <w:iCs/>
        </w:rPr>
      </w:pPr>
      <w:r w:rsidRPr="007C0A6C">
        <w:rPr>
          <w:i/>
          <w:iCs/>
        </w:rPr>
        <w:t>Header comment incl version control</w:t>
      </w:r>
    </w:p>
    <w:p w14:paraId="34B56A7D" w14:textId="30EB199B" w:rsidR="007C0A6C" w:rsidRDefault="007C0A6C" w:rsidP="007C0A6C">
      <w:pPr>
        <w:pStyle w:val="ListParagraph"/>
      </w:pPr>
      <w:r>
        <w:rPr>
          <w:noProof/>
        </w:rPr>
        <w:drawing>
          <wp:inline distT="0" distB="0" distL="0" distR="0" wp14:anchorId="46420B1A" wp14:editId="1EC6D088">
            <wp:extent cx="4096866" cy="3076575"/>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8"/>
                    <a:stretch>
                      <a:fillRect/>
                    </a:stretch>
                  </pic:blipFill>
                  <pic:spPr>
                    <a:xfrm>
                      <a:off x="0" y="0"/>
                      <a:ext cx="4104783" cy="3082520"/>
                    </a:xfrm>
                    <a:prstGeom prst="rect">
                      <a:avLst/>
                    </a:prstGeom>
                  </pic:spPr>
                </pic:pic>
              </a:graphicData>
            </a:graphic>
          </wp:inline>
        </w:drawing>
      </w:r>
    </w:p>
    <w:p w14:paraId="15670631" w14:textId="77777777" w:rsidR="007C0A6C" w:rsidRDefault="007C0A6C" w:rsidP="007C0A6C">
      <w:pPr>
        <w:pStyle w:val="ListParagraph"/>
      </w:pPr>
    </w:p>
    <w:p w14:paraId="7FFC08E4" w14:textId="389A0C7C" w:rsidR="0036173D" w:rsidRPr="00C81F08" w:rsidRDefault="007C0A6C" w:rsidP="00C81F08">
      <w:pPr>
        <w:pStyle w:val="ListParagraph"/>
      </w:pPr>
      <w:r w:rsidRPr="007C0A6C">
        <w:rPr>
          <w:i/>
          <w:iCs/>
        </w:rPr>
        <w:lastRenderedPageBreak/>
        <w:t>Method comment</w:t>
      </w:r>
      <w:r w:rsidR="0036173D">
        <w:br/>
      </w:r>
      <w:r>
        <w:rPr>
          <w:noProof/>
        </w:rPr>
        <w:drawing>
          <wp:inline distT="0" distB="0" distL="0" distR="0" wp14:anchorId="7F16F7A2" wp14:editId="1B2BC4E1">
            <wp:extent cx="3968750" cy="19491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77263" cy="1953330"/>
                    </a:xfrm>
                    <a:prstGeom prst="rect">
                      <a:avLst/>
                    </a:prstGeom>
                  </pic:spPr>
                </pic:pic>
              </a:graphicData>
            </a:graphic>
          </wp:inline>
        </w:drawing>
      </w:r>
      <w:r w:rsidR="0036173D">
        <w:br w:type="page"/>
      </w:r>
    </w:p>
    <w:p w14:paraId="2D548AE0" w14:textId="0BB42047" w:rsidR="00B73F08" w:rsidRDefault="00F25F7C" w:rsidP="00B73F08">
      <w:pPr>
        <w:pStyle w:val="Heading3"/>
      </w:pPr>
      <w:bookmarkStart w:id="17" w:name="_Toc96108769"/>
      <w:r>
        <w:lastRenderedPageBreak/>
        <w:t xml:space="preserve">Functionality </w:t>
      </w:r>
      <w:r w:rsidR="0009486B">
        <w:t>t</w:t>
      </w:r>
      <w:r>
        <w:t>esting</w:t>
      </w:r>
      <w:r w:rsidR="00B24140">
        <w:t xml:space="preserve"> with outcomes</w:t>
      </w:r>
      <w:r>
        <w:t xml:space="preserve"> (</w:t>
      </w:r>
      <w:r w:rsidR="0009486B">
        <w:t xml:space="preserve">#1 example provided - </w:t>
      </w:r>
      <w:r>
        <w:t xml:space="preserve">additional 5 </w:t>
      </w:r>
      <w:r w:rsidR="00B24140">
        <w:t xml:space="preserve">tests </w:t>
      </w:r>
      <w:r>
        <w:t>required)</w:t>
      </w:r>
      <w:r w:rsidR="00B73F08">
        <w:t>:</w:t>
      </w:r>
      <w:bookmarkEnd w:id="17"/>
    </w:p>
    <w:p w14:paraId="630BFD01" w14:textId="0F687004" w:rsidR="00F25F7C" w:rsidRDefault="00F25F7C" w:rsidP="00F25F7C"/>
    <w:tbl>
      <w:tblPr>
        <w:tblStyle w:val="TableGrid"/>
        <w:tblW w:w="0" w:type="auto"/>
        <w:tblLook w:val="04A0" w:firstRow="1" w:lastRow="0" w:firstColumn="1" w:lastColumn="0" w:noHBand="0" w:noVBand="1"/>
      </w:tblPr>
      <w:tblGrid>
        <w:gridCol w:w="1413"/>
        <w:gridCol w:w="1843"/>
        <w:gridCol w:w="1559"/>
        <w:gridCol w:w="1531"/>
        <w:gridCol w:w="1304"/>
        <w:gridCol w:w="1030"/>
      </w:tblGrid>
      <w:tr w:rsidR="0009486B" w14:paraId="2513FA1F" w14:textId="4E2D92D4" w:rsidTr="008B6A41">
        <w:tc>
          <w:tcPr>
            <w:tcW w:w="1413" w:type="dxa"/>
            <w:shd w:val="clear" w:color="auto" w:fill="F2DBDB" w:themeFill="accent2" w:themeFillTint="33"/>
          </w:tcPr>
          <w:p w14:paraId="3E7BDC00" w14:textId="1C0FC8BF" w:rsidR="0009486B" w:rsidRPr="00E0423D" w:rsidRDefault="0009486B" w:rsidP="0009486B">
            <w:pPr>
              <w:rPr>
                <w:b/>
              </w:rPr>
            </w:pPr>
            <w:r>
              <w:rPr>
                <w:b/>
              </w:rPr>
              <w:t>Function to test</w:t>
            </w:r>
          </w:p>
        </w:tc>
        <w:tc>
          <w:tcPr>
            <w:tcW w:w="1843" w:type="dxa"/>
            <w:shd w:val="clear" w:color="auto" w:fill="F2DBDB" w:themeFill="accent2" w:themeFillTint="33"/>
          </w:tcPr>
          <w:p w14:paraId="30B3D400" w14:textId="77777777" w:rsidR="0009486B" w:rsidRPr="00E0423D" w:rsidRDefault="0009486B" w:rsidP="00F25F7C">
            <w:pPr>
              <w:rPr>
                <w:b/>
              </w:rPr>
            </w:pPr>
            <w:r w:rsidRPr="00E0423D">
              <w:rPr>
                <w:b/>
              </w:rPr>
              <w:t xml:space="preserve">Test </w:t>
            </w:r>
            <w:r>
              <w:rPr>
                <w:b/>
              </w:rPr>
              <w:t>Steps</w:t>
            </w:r>
          </w:p>
        </w:tc>
        <w:tc>
          <w:tcPr>
            <w:tcW w:w="1559" w:type="dxa"/>
            <w:shd w:val="clear" w:color="auto" w:fill="F2DBDB" w:themeFill="accent2" w:themeFillTint="33"/>
          </w:tcPr>
          <w:p w14:paraId="046FCB06" w14:textId="77777777" w:rsidR="0009486B" w:rsidRPr="00E0423D" w:rsidRDefault="0009486B" w:rsidP="00F25F7C">
            <w:pPr>
              <w:rPr>
                <w:b/>
              </w:rPr>
            </w:pPr>
            <w:r>
              <w:rPr>
                <w:b/>
              </w:rPr>
              <w:t>Expected Result</w:t>
            </w:r>
          </w:p>
        </w:tc>
        <w:tc>
          <w:tcPr>
            <w:tcW w:w="1531" w:type="dxa"/>
            <w:shd w:val="clear" w:color="auto" w:fill="F2DBDB" w:themeFill="accent2" w:themeFillTint="33"/>
          </w:tcPr>
          <w:p w14:paraId="4FCC4745" w14:textId="77777777" w:rsidR="0009486B" w:rsidRPr="00E0423D" w:rsidRDefault="0009486B" w:rsidP="00F25F7C">
            <w:pPr>
              <w:rPr>
                <w:b/>
              </w:rPr>
            </w:pPr>
            <w:r>
              <w:rPr>
                <w:b/>
              </w:rPr>
              <w:t>Actual Result</w:t>
            </w:r>
          </w:p>
        </w:tc>
        <w:tc>
          <w:tcPr>
            <w:tcW w:w="1304" w:type="dxa"/>
            <w:shd w:val="clear" w:color="auto" w:fill="F2DBDB" w:themeFill="accent2" w:themeFillTint="33"/>
          </w:tcPr>
          <w:p w14:paraId="7FBD87E9" w14:textId="72A515D4" w:rsidR="0009486B" w:rsidRDefault="0009486B" w:rsidP="00F25F7C">
            <w:pPr>
              <w:rPr>
                <w:b/>
              </w:rPr>
            </w:pPr>
            <w:r>
              <w:rPr>
                <w:b/>
              </w:rPr>
              <w:t>Fix Required</w:t>
            </w:r>
          </w:p>
        </w:tc>
        <w:tc>
          <w:tcPr>
            <w:tcW w:w="1030" w:type="dxa"/>
            <w:shd w:val="clear" w:color="auto" w:fill="F2DBDB" w:themeFill="accent2" w:themeFillTint="33"/>
          </w:tcPr>
          <w:p w14:paraId="0368B0FE" w14:textId="77777777" w:rsidR="0009486B" w:rsidRDefault="0009486B" w:rsidP="00F25F7C">
            <w:pPr>
              <w:rPr>
                <w:b/>
              </w:rPr>
            </w:pPr>
            <w:r>
              <w:rPr>
                <w:b/>
              </w:rPr>
              <w:t>Status</w:t>
            </w:r>
          </w:p>
          <w:p w14:paraId="74B6392B" w14:textId="57945E65" w:rsidR="0009486B" w:rsidRDefault="0009486B" w:rsidP="00F25F7C">
            <w:pPr>
              <w:rPr>
                <w:b/>
              </w:rPr>
            </w:pPr>
            <w:r>
              <w:rPr>
                <w:b/>
              </w:rPr>
              <w:t>Pass/Fail</w:t>
            </w:r>
          </w:p>
          <w:p w14:paraId="4566BE22" w14:textId="2494FA0A" w:rsidR="0009486B" w:rsidRDefault="0009486B" w:rsidP="00F25F7C">
            <w:pPr>
              <w:rPr>
                <w:b/>
              </w:rPr>
            </w:pPr>
          </w:p>
        </w:tc>
      </w:tr>
      <w:tr w:rsidR="0009486B" w14:paraId="46DC7B47" w14:textId="11990681" w:rsidTr="008B6A41">
        <w:tc>
          <w:tcPr>
            <w:tcW w:w="1413" w:type="dxa"/>
          </w:tcPr>
          <w:p w14:paraId="2AA4D091" w14:textId="625AA8E2" w:rsidR="0009486B" w:rsidRDefault="0009486B" w:rsidP="00F25F7C">
            <w:pPr>
              <w:rPr>
                <w:sz w:val="20"/>
                <w:szCs w:val="20"/>
              </w:rPr>
            </w:pPr>
          </w:p>
          <w:p w14:paraId="2B7641CD" w14:textId="4817D0E4" w:rsidR="0009486B" w:rsidRDefault="0009486B" w:rsidP="00F25F7C">
            <w:pPr>
              <w:rPr>
                <w:sz w:val="20"/>
                <w:szCs w:val="20"/>
              </w:rPr>
            </w:pPr>
            <w:r>
              <w:rPr>
                <w:sz w:val="20"/>
                <w:szCs w:val="20"/>
              </w:rPr>
              <w:t>1. Add a new team (test with no inputs)</w:t>
            </w:r>
          </w:p>
          <w:p w14:paraId="72C71682" w14:textId="77777777" w:rsidR="0009486B" w:rsidRPr="004256EF" w:rsidRDefault="0009486B" w:rsidP="00F25F7C">
            <w:pPr>
              <w:rPr>
                <w:sz w:val="20"/>
                <w:szCs w:val="20"/>
              </w:rPr>
            </w:pPr>
          </w:p>
        </w:tc>
        <w:tc>
          <w:tcPr>
            <w:tcW w:w="1843" w:type="dxa"/>
          </w:tcPr>
          <w:p w14:paraId="5AB76C8A" w14:textId="77777777" w:rsidR="0009486B" w:rsidRDefault="0009486B" w:rsidP="00F25F7C">
            <w:pPr>
              <w:rPr>
                <w:sz w:val="20"/>
                <w:szCs w:val="20"/>
              </w:rPr>
            </w:pPr>
          </w:p>
          <w:p w14:paraId="6F140B4D" w14:textId="5759DBAB" w:rsidR="0009486B" w:rsidRPr="004256EF" w:rsidRDefault="0009486B" w:rsidP="00F25F7C">
            <w:pPr>
              <w:rPr>
                <w:sz w:val="20"/>
                <w:szCs w:val="20"/>
              </w:rPr>
            </w:pPr>
            <w:r>
              <w:rPr>
                <w:sz w:val="20"/>
                <w:szCs w:val="20"/>
              </w:rPr>
              <w:t>1.1 Launch app</w:t>
            </w:r>
            <w:r>
              <w:rPr>
                <w:sz w:val="20"/>
                <w:szCs w:val="20"/>
              </w:rPr>
              <w:br/>
              <w:t>1.2 Click ADD NEW TEAM tab</w:t>
            </w:r>
            <w:r>
              <w:rPr>
                <w:sz w:val="20"/>
                <w:szCs w:val="20"/>
              </w:rPr>
              <w:br/>
              <w:t>1.3 Enter nothing for any of the text fields</w:t>
            </w:r>
            <w:r>
              <w:rPr>
                <w:sz w:val="20"/>
                <w:szCs w:val="20"/>
              </w:rPr>
              <w:br/>
              <w:t>1.4 Click SAVE NEW TEAM button</w:t>
            </w:r>
          </w:p>
        </w:tc>
        <w:tc>
          <w:tcPr>
            <w:tcW w:w="1559" w:type="dxa"/>
          </w:tcPr>
          <w:p w14:paraId="30205F5B" w14:textId="77777777" w:rsidR="0009486B" w:rsidRDefault="0009486B" w:rsidP="00F25F7C">
            <w:pPr>
              <w:rPr>
                <w:sz w:val="20"/>
                <w:szCs w:val="20"/>
              </w:rPr>
            </w:pPr>
          </w:p>
          <w:p w14:paraId="010703E7" w14:textId="5266F705" w:rsidR="0009486B" w:rsidRDefault="0009486B" w:rsidP="00F25F7C">
            <w:pPr>
              <w:rPr>
                <w:sz w:val="20"/>
                <w:szCs w:val="20"/>
              </w:rPr>
            </w:pPr>
            <w:r>
              <w:rPr>
                <w:sz w:val="20"/>
                <w:szCs w:val="20"/>
              </w:rPr>
              <w:t>Pop-up displays 5 error messages – requiring inputs for:</w:t>
            </w:r>
            <w:r>
              <w:rPr>
                <w:sz w:val="20"/>
                <w:szCs w:val="20"/>
              </w:rPr>
              <w:br/>
            </w:r>
            <w:r w:rsidR="005C58BF">
              <w:rPr>
                <w:sz w:val="20"/>
                <w:szCs w:val="20"/>
              </w:rPr>
              <w:t xml:space="preserve">- </w:t>
            </w:r>
            <w:r>
              <w:rPr>
                <w:sz w:val="20"/>
                <w:szCs w:val="20"/>
              </w:rPr>
              <w:t>team name</w:t>
            </w:r>
            <w:r>
              <w:rPr>
                <w:sz w:val="20"/>
                <w:szCs w:val="20"/>
              </w:rPr>
              <w:br/>
            </w:r>
            <w:r w:rsidR="005C58BF">
              <w:rPr>
                <w:sz w:val="20"/>
                <w:szCs w:val="20"/>
              </w:rPr>
              <w:t xml:space="preserve">- </w:t>
            </w:r>
            <w:r>
              <w:rPr>
                <w:sz w:val="20"/>
                <w:szCs w:val="20"/>
              </w:rPr>
              <w:t>contact name</w:t>
            </w:r>
            <w:r>
              <w:rPr>
                <w:sz w:val="20"/>
                <w:szCs w:val="20"/>
              </w:rPr>
              <w:br/>
            </w:r>
            <w:r w:rsidR="005C58BF">
              <w:rPr>
                <w:sz w:val="20"/>
                <w:szCs w:val="20"/>
              </w:rPr>
              <w:t xml:space="preserve">- </w:t>
            </w:r>
            <w:r>
              <w:rPr>
                <w:sz w:val="20"/>
                <w:szCs w:val="20"/>
              </w:rPr>
              <w:t>phone</w:t>
            </w:r>
            <w:r>
              <w:rPr>
                <w:sz w:val="20"/>
                <w:szCs w:val="20"/>
              </w:rPr>
              <w:br/>
            </w:r>
            <w:r w:rsidR="005C58BF">
              <w:rPr>
                <w:sz w:val="20"/>
                <w:szCs w:val="20"/>
              </w:rPr>
              <w:t xml:space="preserve">- </w:t>
            </w:r>
            <w:r>
              <w:rPr>
                <w:sz w:val="20"/>
                <w:szCs w:val="20"/>
              </w:rPr>
              <w:t>email</w:t>
            </w:r>
            <w:r>
              <w:rPr>
                <w:sz w:val="20"/>
                <w:szCs w:val="20"/>
              </w:rPr>
              <w:br/>
            </w:r>
            <w:r w:rsidR="005C58BF">
              <w:rPr>
                <w:sz w:val="20"/>
                <w:szCs w:val="20"/>
              </w:rPr>
              <w:t xml:space="preserve">- </w:t>
            </w:r>
            <w:r>
              <w:rPr>
                <w:sz w:val="20"/>
                <w:szCs w:val="20"/>
              </w:rPr>
              <w:t>player’s names</w:t>
            </w:r>
          </w:p>
          <w:p w14:paraId="010B47AC" w14:textId="2D4D140D" w:rsidR="0009486B" w:rsidRPr="004256EF" w:rsidRDefault="0009486B" w:rsidP="00F25F7C">
            <w:pPr>
              <w:rPr>
                <w:sz w:val="20"/>
                <w:szCs w:val="20"/>
              </w:rPr>
            </w:pPr>
          </w:p>
        </w:tc>
        <w:tc>
          <w:tcPr>
            <w:tcW w:w="1531" w:type="dxa"/>
          </w:tcPr>
          <w:p w14:paraId="28C9300F" w14:textId="77777777" w:rsidR="0009486B" w:rsidRDefault="0009486B" w:rsidP="00F25F7C">
            <w:pPr>
              <w:rPr>
                <w:sz w:val="20"/>
                <w:szCs w:val="20"/>
              </w:rPr>
            </w:pPr>
          </w:p>
          <w:p w14:paraId="052D6BD8" w14:textId="450684F7" w:rsidR="0009486B" w:rsidRDefault="0009486B" w:rsidP="00F25F7C">
            <w:pPr>
              <w:rPr>
                <w:sz w:val="20"/>
                <w:szCs w:val="20"/>
              </w:rPr>
            </w:pPr>
            <w:r>
              <w:rPr>
                <w:sz w:val="20"/>
                <w:szCs w:val="20"/>
              </w:rPr>
              <w:t>Pop-up displays 4 error messages – requiring inputs for:</w:t>
            </w:r>
            <w:r>
              <w:rPr>
                <w:sz w:val="20"/>
                <w:szCs w:val="20"/>
              </w:rPr>
              <w:br/>
            </w:r>
            <w:r w:rsidR="005C58BF">
              <w:rPr>
                <w:sz w:val="20"/>
                <w:szCs w:val="20"/>
              </w:rPr>
              <w:t xml:space="preserve">- </w:t>
            </w:r>
            <w:r>
              <w:rPr>
                <w:sz w:val="20"/>
                <w:szCs w:val="20"/>
              </w:rPr>
              <w:t>team name</w:t>
            </w:r>
            <w:r>
              <w:rPr>
                <w:sz w:val="20"/>
                <w:szCs w:val="20"/>
              </w:rPr>
              <w:br/>
            </w:r>
            <w:r w:rsidR="005C58BF">
              <w:rPr>
                <w:sz w:val="20"/>
                <w:szCs w:val="20"/>
              </w:rPr>
              <w:t xml:space="preserve">- </w:t>
            </w:r>
            <w:r>
              <w:rPr>
                <w:sz w:val="20"/>
                <w:szCs w:val="20"/>
              </w:rPr>
              <w:t>contact name</w:t>
            </w:r>
            <w:r>
              <w:rPr>
                <w:sz w:val="20"/>
                <w:szCs w:val="20"/>
              </w:rPr>
              <w:br/>
            </w:r>
            <w:r w:rsidR="005C58BF">
              <w:rPr>
                <w:sz w:val="20"/>
                <w:szCs w:val="20"/>
              </w:rPr>
              <w:t xml:space="preserve">- </w:t>
            </w:r>
            <w:r>
              <w:rPr>
                <w:sz w:val="20"/>
                <w:szCs w:val="20"/>
              </w:rPr>
              <w:t>phone</w:t>
            </w:r>
            <w:r>
              <w:rPr>
                <w:sz w:val="20"/>
                <w:szCs w:val="20"/>
              </w:rPr>
              <w:br/>
            </w:r>
            <w:r w:rsidR="005C58BF">
              <w:rPr>
                <w:sz w:val="20"/>
                <w:szCs w:val="20"/>
              </w:rPr>
              <w:t xml:space="preserve">- </w:t>
            </w:r>
            <w:r>
              <w:rPr>
                <w:sz w:val="20"/>
                <w:szCs w:val="20"/>
              </w:rPr>
              <w:t>email</w:t>
            </w:r>
          </w:p>
          <w:p w14:paraId="1F7E345E" w14:textId="0BBB1BC7" w:rsidR="0009486B" w:rsidRPr="004256EF" w:rsidRDefault="0009486B" w:rsidP="00F25F7C">
            <w:pPr>
              <w:rPr>
                <w:sz w:val="20"/>
                <w:szCs w:val="20"/>
              </w:rPr>
            </w:pPr>
          </w:p>
        </w:tc>
        <w:tc>
          <w:tcPr>
            <w:tcW w:w="1304" w:type="dxa"/>
          </w:tcPr>
          <w:p w14:paraId="47ABBC3C" w14:textId="77777777" w:rsidR="0009486B" w:rsidRDefault="0009486B" w:rsidP="00F25F7C">
            <w:pPr>
              <w:rPr>
                <w:sz w:val="20"/>
                <w:szCs w:val="20"/>
              </w:rPr>
            </w:pPr>
          </w:p>
          <w:p w14:paraId="04D1A82F" w14:textId="6159D41B" w:rsidR="0009486B" w:rsidRDefault="0009486B" w:rsidP="00F25F7C">
            <w:pPr>
              <w:rPr>
                <w:sz w:val="20"/>
                <w:szCs w:val="20"/>
              </w:rPr>
            </w:pPr>
            <w:r>
              <w:rPr>
                <w:sz w:val="20"/>
                <w:szCs w:val="20"/>
              </w:rPr>
              <w:t>Player’s names to be validated</w:t>
            </w:r>
          </w:p>
          <w:p w14:paraId="4E2AED8B" w14:textId="77777777" w:rsidR="0009486B" w:rsidRDefault="0009486B" w:rsidP="00F25F7C">
            <w:pPr>
              <w:rPr>
                <w:sz w:val="20"/>
                <w:szCs w:val="20"/>
              </w:rPr>
            </w:pPr>
          </w:p>
          <w:p w14:paraId="7A2DB743" w14:textId="77777777" w:rsidR="0009486B" w:rsidRPr="004256EF" w:rsidRDefault="0009486B" w:rsidP="0009486B">
            <w:pPr>
              <w:rPr>
                <w:sz w:val="20"/>
                <w:szCs w:val="20"/>
              </w:rPr>
            </w:pPr>
          </w:p>
        </w:tc>
        <w:tc>
          <w:tcPr>
            <w:tcW w:w="1030" w:type="dxa"/>
          </w:tcPr>
          <w:p w14:paraId="08449620" w14:textId="77777777" w:rsidR="0009486B" w:rsidRDefault="0009486B" w:rsidP="0009486B">
            <w:pPr>
              <w:rPr>
                <w:sz w:val="20"/>
                <w:szCs w:val="20"/>
              </w:rPr>
            </w:pPr>
          </w:p>
          <w:p w14:paraId="3A20E712" w14:textId="0CD022F8" w:rsidR="00527E5D" w:rsidRDefault="00527E5D" w:rsidP="00F25F7C">
            <w:pPr>
              <w:rPr>
                <w:sz w:val="20"/>
                <w:szCs w:val="20"/>
              </w:rPr>
            </w:pPr>
            <w:r>
              <w:rPr>
                <w:sz w:val="20"/>
                <w:szCs w:val="20"/>
              </w:rPr>
              <w:t>FAIL (on first test)</w:t>
            </w:r>
            <w:r>
              <w:rPr>
                <w:sz w:val="20"/>
                <w:szCs w:val="20"/>
              </w:rPr>
              <w:br/>
            </w:r>
          </w:p>
          <w:p w14:paraId="369B48C6" w14:textId="04F98D81" w:rsidR="0009486B" w:rsidRDefault="0009486B" w:rsidP="00F25F7C">
            <w:pPr>
              <w:rPr>
                <w:sz w:val="20"/>
                <w:szCs w:val="20"/>
              </w:rPr>
            </w:pPr>
            <w:r>
              <w:rPr>
                <w:sz w:val="20"/>
                <w:szCs w:val="20"/>
              </w:rPr>
              <w:t>Fix made and retested - PASS</w:t>
            </w:r>
          </w:p>
        </w:tc>
      </w:tr>
      <w:tr w:rsidR="0009486B" w14:paraId="3BDC7D4B" w14:textId="32B35542" w:rsidTr="008B6A41">
        <w:tc>
          <w:tcPr>
            <w:tcW w:w="1413" w:type="dxa"/>
          </w:tcPr>
          <w:p w14:paraId="6C7429BA" w14:textId="0CA0044F" w:rsidR="0009486B" w:rsidRPr="008B6A41" w:rsidRDefault="008B6A41" w:rsidP="008B6A41">
            <w:pPr>
              <w:rPr>
                <w:sz w:val="20"/>
                <w:szCs w:val="20"/>
              </w:rPr>
            </w:pPr>
            <w:r>
              <w:rPr>
                <w:sz w:val="20"/>
                <w:szCs w:val="20"/>
              </w:rPr>
              <w:t>2.Add new competition result</w:t>
            </w:r>
            <w:r w:rsidR="0009486B" w:rsidRPr="008B6A41">
              <w:rPr>
                <w:sz w:val="20"/>
                <w:szCs w:val="20"/>
              </w:rPr>
              <w:t xml:space="preserve"> </w:t>
            </w:r>
          </w:p>
          <w:p w14:paraId="3F71BCFB" w14:textId="77777777" w:rsidR="0009486B" w:rsidRDefault="0009486B" w:rsidP="00F25F7C">
            <w:pPr>
              <w:rPr>
                <w:sz w:val="20"/>
                <w:szCs w:val="20"/>
              </w:rPr>
            </w:pPr>
          </w:p>
          <w:p w14:paraId="1748EC39" w14:textId="6B0CFDDE" w:rsidR="0009486B" w:rsidRDefault="0009486B" w:rsidP="00F25F7C">
            <w:pPr>
              <w:rPr>
                <w:sz w:val="20"/>
                <w:szCs w:val="20"/>
              </w:rPr>
            </w:pPr>
          </w:p>
        </w:tc>
        <w:tc>
          <w:tcPr>
            <w:tcW w:w="1843" w:type="dxa"/>
          </w:tcPr>
          <w:p w14:paraId="1FB7791E" w14:textId="5CAE33D0" w:rsidR="0009486B" w:rsidRPr="008B6A41" w:rsidRDefault="008B6A41" w:rsidP="008B6A41">
            <w:pPr>
              <w:pStyle w:val="ListParagraph"/>
              <w:numPr>
                <w:ilvl w:val="1"/>
                <w:numId w:val="36"/>
              </w:numPr>
              <w:rPr>
                <w:sz w:val="20"/>
                <w:szCs w:val="20"/>
              </w:rPr>
            </w:pPr>
            <w:r w:rsidRPr="008B6A41">
              <w:rPr>
                <w:sz w:val="20"/>
                <w:szCs w:val="20"/>
              </w:rPr>
              <w:t>Launch app</w:t>
            </w:r>
          </w:p>
          <w:p w14:paraId="040B4CB4" w14:textId="77777777" w:rsidR="008B6A41" w:rsidRDefault="008B6A41" w:rsidP="008B6A41">
            <w:pPr>
              <w:pStyle w:val="ListParagraph"/>
              <w:numPr>
                <w:ilvl w:val="1"/>
                <w:numId w:val="36"/>
              </w:numPr>
              <w:rPr>
                <w:sz w:val="20"/>
                <w:szCs w:val="20"/>
              </w:rPr>
            </w:pPr>
            <w:r>
              <w:rPr>
                <w:sz w:val="20"/>
                <w:szCs w:val="20"/>
              </w:rPr>
              <w:t>Add fields in: Date, location, game, Points</w:t>
            </w:r>
          </w:p>
          <w:p w14:paraId="639B105C" w14:textId="38F2BA9B" w:rsidR="008B6A41" w:rsidRPr="008B6A41" w:rsidRDefault="008B6A41" w:rsidP="008B6A41">
            <w:pPr>
              <w:pStyle w:val="ListParagraph"/>
              <w:numPr>
                <w:ilvl w:val="1"/>
                <w:numId w:val="36"/>
              </w:numPr>
              <w:rPr>
                <w:sz w:val="20"/>
                <w:szCs w:val="20"/>
              </w:rPr>
            </w:pPr>
            <w:r>
              <w:rPr>
                <w:sz w:val="20"/>
                <w:szCs w:val="20"/>
              </w:rPr>
              <w:t>Select Team from Combo Box</w:t>
            </w:r>
          </w:p>
        </w:tc>
        <w:tc>
          <w:tcPr>
            <w:tcW w:w="1559" w:type="dxa"/>
          </w:tcPr>
          <w:p w14:paraId="4ECF8877" w14:textId="060EC566" w:rsidR="0009486B" w:rsidRDefault="008B6A41" w:rsidP="00F25F7C">
            <w:pPr>
              <w:rPr>
                <w:sz w:val="20"/>
                <w:szCs w:val="20"/>
              </w:rPr>
            </w:pPr>
            <w:r>
              <w:rPr>
                <w:sz w:val="20"/>
                <w:szCs w:val="20"/>
              </w:rPr>
              <w:t xml:space="preserve">Pop- up to confirm Save Yes or No option. </w:t>
            </w:r>
          </w:p>
        </w:tc>
        <w:tc>
          <w:tcPr>
            <w:tcW w:w="1531" w:type="dxa"/>
          </w:tcPr>
          <w:p w14:paraId="6EDEAE60" w14:textId="77777777" w:rsidR="0009486B" w:rsidRDefault="008B6A41" w:rsidP="00F25F7C">
            <w:pPr>
              <w:rPr>
                <w:sz w:val="20"/>
                <w:szCs w:val="20"/>
              </w:rPr>
            </w:pPr>
            <w:r>
              <w:rPr>
                <w:sz w:val="20"/>
                <w:szCs w:val="20"/>
              </w:rPr>
              <w:t xml:space="preserve">Pop up display </w:t>
            </w:r>
          </w:p>
          <w:p w14:paraId="0AB31E6B" w14:textId="3AF49312" w:rsidR="008B6A41" w:rsidRDefault="008B6A41" w:rsidP="00F25F7C">
            <w:pPr>
              <w:rPr>
                <w:sz w:val="20"/>
                <w:szCs w:val="20"/>
              </w:rPr>
            </w:pPr>
            <w:r>
              <w:rPr>
                <w:sz w:val="20"/>
                <w:szCs w:val="20"/>
              </w:rPr>
              <w:t>If YES selected, saves to CSV and wipes the form clear</w:t>
            </w:r>
          </w:p>
        </w:tc>
        <w:tc>
          <w:tcPr>
            <w:tcW w:w="1304" w:type="dxa"/>
          </w:tcPr>
          <w:p w14:paraId="14A2928A" w14:textId="2829750D" w:rsidR="0009486B" w:rsidRDefault="008B6A41" w:rsidP="00F25F7C">
            <w:pPr>
              <w:rPr>
                <w:sz w:val="20"/>
                <w:szCs w:val="20"/>
              </w:rPr>
            </w:pPr>
            <w:r>
              <w:rPr>
                <w:sz w:val="20"/>
                <w:szCs w:val="20"/>
              </w:rPr>
              <w:t>None</w:t>
            </w:r>
          </w:p>
        </w:tc>
        <w:tc>
          <w:tcPr>
            <w:tcW w:w="1030" w:type="dxa"/>
          </w:tcPr>
          <w:p w14:paraId="24DA8160" w14:textId="068D035C" w:rsidR="0009486B" w:rsidRDefault="008B6A41" w:rsidP="00F25F7C">
            <w:pPr>
              <w:rPr>
                <w:sz w:val="20"/>
                <w:szCs w:val="20"/>
              </w:rPr>
            </w:pPr>
            <w:r>
              <w:rPr>
                <w:sz w:val="20"/>
                <w:szCs w:val="20"/>
              </w:rPr>
              <w:t>pass</w:t>
            </w:r>
          </w:p>
        </w:tc>
      </w:tr>
      <w:tr w:rsidR="0009486B" w14:paraId="52532BC6" w14:textId="6DA1F36C" w:rsidTr="008B6A41">
        <w:tc>
          <w:tcPr>
            <w:tcW w:w="1413" w:type="dxa"/>
          </w:tcPr>
          <w:p w14:paraId="096BBF21" w14:textId="6E550CA5" w:rsidR="0009486B" w:rsidRDefault="008B6A41" w:rsidP="00F25F7C">
            <w:pPr>
              <w:rPr>
                <w:sz w:val="20"/>
                <w:szCs w:val="20"/>
              </w:rPr>
            </w:pPr>
            <w:r>
              <w:rPr>
                <w:sz w:val="20"/>
                <w:szCs w:val="20"/>
              </w:rPr>
              <w:t>3</w:t>
            </w:r>
            <w:r w:rsidR="0009486B">
              <w:rPr>
                <w:sz w:val="20"/>
                <w:szCs w:val="20"/>
              </w:rPr>
              <w:t xml:space="preserve">. </w:t>
            </w:r>
            <w:r>
              <w:rPr>
                <w:sz w:val="20"/>
                <w:szCs w:val="20"/>
              </w:rPr>
              <w:t>Update an existing team</w:t>
            </w:r>
          </w:p>
          <w:p w14:paraId="03989846" w14:textId="77777777" w:rsidR="0009486B" w:rsidRDefault="0009486B" w:rsidP="00F25F7C">
            <w:pPr>
              <w:rPr>
                <w:sz w:val="20"/>
                <w:szCs w:val="20"/>
              </w:rPr>
            </w:pPr>
          </w:p>
          <w:p w14:paraId="4AF56EEE" w14:textId="77777777" w:rsidR="0009486B" w:rsidRDefault="0009486B" w:rsidP="00F25F7C">
            <w:pPr>
              <w:rPr>
                <w:sz w:val="20"/>
                <w:szCs w:val="20"/>
              </w:rPr>
            </w:pPr>
          </w:p>
        </w:tc>
        <w:tc>
          <w:tcPr>
            <w:tcW w:w="1843" w:type="dxa"/>
          </w:tcPr>
          <w:p w14:paraId="24F1F05E" w14:textId="709F19EA" w:rsidR="0009486B" w:rsidRPr="008B6A41" w:rsidRDefault="008B6A41" w:rsidP="008B6A41">
            <w:pPr>
              <w:pStyle w:val="ListParagraph"/>
              <w:numPr>
                <w:ilvl w:val="1"/>
                <w:numId w:val="37"/>
              </w:numPr>
              <w:rPr>
                <w:sz w:val="20"/>
                <w:szCs w:val="20"/>
              </w:rPr>
            </w:pPr>
            <w:r w:rsidRPr="008B6A41">
              <w:rPr>
                <w:sz w:val="20"/>
                <w:szCs w:val="20"/>
              </w:rPr>
              <w:t>Launch app</w:t>
            </w:r>
          </w:p>
          <w:p w14:paraId="7A53D86E" w14:textId="77777777" w:rsidR="008B6A41" w:rsidRDefault="008B6A41" w:rsidP="008B6A41">
            <w:pPr>
              <w:pStyle w:val="ListParagraph"/>
              <w:numPr>
                <w:ilvl w:val="1"/>
                <w:numId w:val="37"/>
              </w:numPr>
              <w:rPr>
                <w:sz w:val="20"/>
                <w:szCs w:val="20"/>
              </w:rPr>
            </w:pPr>
            <w:r>
              <w:rPr>
                <w:sz w:val="20"/>
                <w:szCs w:val="20"/>
              </w:rPr>
              <w:t>Select team from Combo Box</w:t>
            </w:r>
          </w:p>
          <w:p w14:paraId="600BBE56" w14:textId="580D471A" w:rsidR="008B6A41" w:rsidRDefault="008B6A41" w:rsidP="008B6A41">
            <w:pPr>
              <w:pStyle w:val="ListParagraph"/>
              <w:numPr>
                <w:ilvl w:val="1"/>
                <w:numId w:val="37"/>
              </w:numPr>
              <w:rPr>
                <w:sz w:val="20"/>
                <w:szCs w:val="20"/>
              </w:rPr>
            </w:pPr>
            <w:r>
              <w:rPr>
                <w:sz w:val="20"/>
                <w:szCs w:val="20"/>
              </w:rPr>
              <w:t>Alter details</w:t>
            </w:r>
          </w:p>
          <w:p w14:paraId="106DA051" w14:textId="063FF6FE" w:rsidR="008B6A41" w:rsidRPr="008B6A41" w:rsidRDefault="008B6A41" w:rsidP="008B6A41">
            <w:pPr>
              <w:rPr>
                <w:sz w:val="20"/>
                <w:szCs w:val="20"/>
              </w:rPr>
            </w:pPr>
          </w:p>
          <w:p w14:paraId="44AD8F0E" w14:textId="276EC86D" w:rsidR="008B6A41" w:rsidRPr="008B6A41" w:rsidRDefault="008B6A41" w:rsidP="008B6A41">
            <w:pPr>
              <w:rPr>
                <w:sz w:val="20"/>
                <w:szCs w:val="20"/>
              </w:rPr>
            </w:pPr>
          </w:p>
        </w:tc>
        <w:tc>
          <w:tcPr>
            <w:tcW w:w="1559" w:type="dxa"/>
          </w:tcPr>
          <w:p w14:paraId="5155E9D2" w14:textId="06C6A32D" w:rsidR="0009486B" w:rsidRDefault="008B6A41" w:rsidP="00F25F7C">
            <w:pPr>
              <w:rPr>
                <w:sz w:val="20"/>
                <w:szCs w:val="20"/>
              </w:rPr>
            </w:pPr>
            <w:r>
              <w:rPr>
                <w:sz w:val="20"/>
                <w:szCs w:val="20"/>
              </w:rPr>
              <w:t>Pop up to confirm alteration, then when application is reopened, the change should be evident</w:t>
            </w:r>
          </w:p>
        </w:tc>
        <w:tc>
          <w:tcPr>
            <w:tcW w:w="1531" w:type="dxa"/>
          </w:tcPr>
          <w:p w14:paraId="67F8000B" w14:textId="4B6B1012" w:rsidR="0009486B" w:rsidRDefault="008B6A41" w:rsidP="00F25F7C">
            <w:pPr>
              <w:rPr>
                <w:sz w:val="20"/>
                <w:szCs w:val="20"/>
              </w:rPr>
            </w:pPr>
            <w:r>
              <w:rPr>
                <w:sz w:val="20"/>
                <w:szCs w:val="20"/>
              </w:rPr>
              <w:t>Pop up and Yes selected, team member was altered. Tested removing a compulsory field and Error message works</w:t>
            </w:r>
          </w:p>
        </w:tc>
        <w:tc>
          <w:tcPr>
            <w:tcW w:w="1304" w:type="dxa"/>
          </w:tcPr>
          <w:p w14:paraId="30268F46" w14:textId="1BD60EE9" w:rsidR="0009486B" w:rsidRDefault="008B6A41" w:rsidP="00F25F7C">
            <w:pPr>
              <w:rPr>
                <w:sz w:val="20"/>
                <w:szCs w:val="20"/>
              </w:rPr>
            </w:pPr>
            <w:r>
              <w:rPr>
                <w:sz w:val="20"/>
                <w:szCs w:val="20"/>
              </w:rPr>
              <w:t>None</w:t>
            </w:r>
          </w:p>
        </w:tc>
        <w:tc>
          <w:tcPr>
            <w:tcW w:w="1030" w:type="dxa"/>
          </w:tcPr>
          <w:p w14:paraId="7904753C" w14:textId="3A5A4BF7" w:rsidR="0009486B" w:rsidRDefault="008B6A41" w:rsidP="00F25F7C">
            <w:pPr>
              <w:rPr>
                <w:sz w:val="20"/>
                <w:szCs w:val="20"/>
              </w:rPr>
            </w:pPr>
            <w:r>
              <w:rPr>
                <w:sz w:val="20"/>
                <w:szCs w:val="20"/>
              </w:rPr>
              <w:t>Pass</w:t>
            </w:r>
          </w:p>
        </w:tc>
      </w:tr>
      <w:tr w:rsidR="0009486B" w14:paraId="5D1E3610" w14:textId="3B127A81" w:rsidTr="008B6A41">
        <w:tc>
          <w:tcPr>
            <w:tcW w:w="1413" w:type="dxa"/>
          </w:tcPr>
          <w:p w14:paraId="47DA3169" w14:textId="059AB667" w:rsidR="0009486B" w:rsidRDefault="0009486B" w:rsidP="00F25F7C">
            <w:pPr>
              <w:rPr>
                <w:sz w:val="20"/>
                <w:szCs w:val="20"/>
              </w:rPr>
            </w:pPr>
            <w:r>
              <w:rPr>
                <w:sz w:val="20"/>
                <w:szCs w:val="20"/>
              </w:rPr>
              <w:t xml:space="preserve">5. </w:t>
            </w:r>
            <w:r w:rsidR="009414C0">
              <w:rPr>
                <w:sz w:val="20"/>
                <w:szCs w:val="20"/>
              </w:rPr>
              <w:t>Add a new team (with full inputs)</w:t>
            </w:r>
          </w:p>
          <w:p w14:paraId="3FB4EBCD" w14:textId="77777777" w:rsidR="0009486B" w:rsidRDefault="0009486B" w:rsidP="00F25F7C">
            <w:pPr>
              <w:rPr>
                <w:sz w:val="20"/>
                <w:szCs w:val="20"/>
              </w:rPr>
            </w:pPr>
          </w:p>
          <w:p w14:paraId="4628DA1F" w14:textId="77777777" w:rsidR="0009486B" w:rsidRDefault="0009486B" w:rsidP="00F25F7C">
            <w:pPr>
              <w:rPr>
                <w:sz w:val="20"/>
                <w:szCs w:val="20"/>
              </w:rPr>
            </w:pPr>
          </w:p>
        </w:tc>
        <w:tc>
          <w:tcPr>
            <w:tcW w:w="1843" w:type="dxa"/>
          </w:tcPr>
          <w:p w14:paraId="2844A45D" w14:textId="6E10E374" w:rsidR="0009486B" w:rsidRDefault="009414C0" w:rsidP="00F25F7C">
            <w:pPr>
              <w:rPr>
                <w:sz w:val="20"/>
                <w:szCs w:val="20"/>
              </w:rPr>
            </w:pPr>
            <w:r>
              <w:rPr>
                <w:sz w:val="20"/>
                <w:szCs w:val="20"/>
              </w:rPr>
              <w:t>1.1 Launch app</w:t>
            </w:r>
            <w:r>
              <w:rPr>
                <w:sz w:val="20"/>
                <w:szCs w:val="20"/>
              </w:rPr>
              <w:br/>
              <w:t>1.2 Click ADD NEW TEAM tab</w:t>
            </w:r>
            <w:r>
              <w:rPr>
                <w:sz w:val="20"/>
                <w:szCs w:val="20"/>
              </w:rPr>
              <w:br/>
              <w:t>1.3 Enter details for all of the text fields</w:t>
            </w:r>
            <w:r>
              <w:rPr>
                <w:sz w:val="20"/>
                <w:szCs w:val="20"/>
              </w:rPr>
              <w:br/>
              <w:t>1.4 Click SAVE NEW TEAM button</w:t>
            </w:r>
          </w:p>
        </w:tc>
        <w:tc>
          <w:tcPr>
            <w:tcW w:w="1559" w:type="dxa"/>
          </w:tcPr>
          <w:p w14:paraId="551FB6B1" w14:textId="77777777" w:rsidR="0009486B" w:rsidRDefault="009414C0" w:rsidP="00F25F7C">
            <w:pPr>
              <w:rPr>
                <w:sz w:val="20"/>
                <w:szCs w:val="20"/>
              </w:rPr>
            </w:pPr>
            <w:r>
              <w:rPr>
                <w:sz w:val="20"/>
                <w:szCs w:val="20"/>
              </w:rPr>
              <w:t>Pop up “confirm add new team” Yes or No</w:t>
            </w:r>
          </w:p>
          <w:p w14:paraId="6C625A1A" w14:textId="21E938F3" w:rsidR="009414C0" w:rsidRDefault="009414C0" w:rsidP="00F25F7C">
            <w:pPr>
              <w:rPr>
                <w:sz w:val="20"/>
                <w:szCs w:val="20"/>
              </w:rPr>
            </w:pPr>
            <w:r>
              <w:rPr>
                <w:sz w:val="20"/>
                <w:szCs w:val="20"/>
              </w:rPr>
              <w:t>Once Yes selected, form is wiped clear</w:t>
            </w:r>
          </w:p>
        </w:tc>
        <w:tc>
          <w:tcPr>
            <w:tcW w:w="1531" w:type="dxa"/>
          </w:tcPr>
          <w:p w14:paraId="14277AE1" w14:textId="62CD3231" w:rsidR="0009486B" w:rsidRDefault="009414C0" w:rsidP="00F25F7C">
            <w:pPr>
              <w:rPr>
                <w:sz w:val="20"/>
                <w:szCs w:val="20"/>
              </w:rPr>
            </w:pPr>
            <w:r>
              <w:rPr>
                <w:sz w:val="20"/>
                <w:szCs w:val="20"/>
              </w:rPr>
              <w:t>Pop up confirmation evident</w:t>
            </w:r>
          </w:p>
        </w:tc>
        <w:tc>
          <w:tcPr>
            <w:tcW w:w="1304" w:type="dxa"/>
          </w:tcPr>
          <w:p w14:paraId="49A1BEB6" w14:textId="6D2EF0D9" w:rsidR="0009486B" w:rsidRDefault="009414C0" w:rsidP="00F25F7C">
            <w:pPr>
              <w:rPr>
                <w:sz w:val="20"/>
                <w:szCs w:val="20"/>
              </w:rPr>
            </w:pPr>
            <w:r>
              <w:rPr>
                <w:sz w:val="20"/>
                <w:szCs w:val="20"/>
              </w:rPr>
              <w:t>None</w:t>
            </w:r>
          </w:p>
        </w:tc>
        <w:tc>
          <w:tcPr>
            <w:tcW w:w="1030" w:type="dxa"/>
          </w:tcPr>
          <w:p w14:paraId="4EF27C81" w14:textId="4BEA3D15" w:rsidR="0009486B" w:rsidRDefault="009414C0" w:rsidP="00F25F7C">
            <w:pPr>
              <w:rPr>
                <w:sz w:val="20"/>
                <w:szCs w:val="20"/>
              </w:rPr>
            </w:pPr>
            <w:r>
              <w:rPr>
                <w:sz w:val="20"/>
                <w:szCs w:val="20"/>
              </w:rPr>
              <w:t>Pass</w:t>
            </w:r>
          </w:p>
        </w:tc>
      </w:tr>
      <w:tr w:rsidR="0009486B" w14:paraId="58FEA0F3" w14:textId="479F524E" w:rsidTr="008B6A41">
        <w:tc>
          <w:tcPr>
            <w:tcW w:w="1413" w:type="dxa"/>
          </w:tcPr>
          <w:p w14:paraId="3B7180BD" w14:textId="5E152D22" w:rsidR="0009486B" w:rsidRDefault="0009486B" w:rsidP="00F25F7C">
            <w:pPr>
              <w:rPr>
                <w:sz w:val="20"/>
                <w:szCs w:val="20"/>
              </w:rPr>
            </w:pPr>
            <w:r>
              <w:rPr>
                <w:sz w:val="20"/>
                <w:szCs w:val="20"/>
              </w:rPr>
              <w:t xml:space="preserve">6. </w:t>
            </w:r>
            <w:r w:rsidR="00186874">
              <w:rPr>
                <w:sz w:val="20"/>
                <w:szCs w:val="20"/>
              </w:rPr>
              <w:t>Combo Box testing</w:t>
            </w:r>
          </w:p>
          <w:p w14:paraId="0E3A50AA" w14:textId="77777777" w:rsidR="0009486B" w:rsidRDefault="0009486B" w:rsidP="00F25F7C">
            <w:pPr>
              <w:rPr>
                <w:sz w:val="20"/>
                <w:szCs w:val="20"/>
              </w:rPr>
            </w:pPr>
          </w:p>
          <w:p w14:paraId="459CA7F1" w14:textId="77777777" w:rsidR="0009486B" w:rsidRDefault="0009486B" w:rsidP="00F25F7C">
            <w:pPr>
              <w:rPr>
                <w:sz w:val="20"/>
                <w:szCs w:val="20"/>
              </w:rPr>
            </w:pPr>
          </w:p>
        </w:tc>
        <w:tc>
          <w:tcPr>
            <w:tcW w:w="1843" w:type="dxa"/>
          </w:tcPr>
          <w:p w14:paraId="2BBDEC91" w14:textId="30292F8C" w:rsidR="00186874" w:rsidRPr="00186874" w:rsidRDefault="00186874" w:rsidP="00186874">
            <w:pPr>
              <w:pStyle w:val="ListParagraph"/>
              <w:numPr>
                <w:ilvl w:val="1"/>
                <w:numId w:val="38"/>
              </w:numPr>
              <w:rPr>
                <w:sz w:val="20"/>
                <w:szCs w:val="20"/>
              </w:rPr>
            </w:pPr>
            <w:r w:rsidRPr="00186874">
              <w:rPr>
                <w:sz w:val="20"/>
                <w:szCs w:val="20"/>
              </w:rPr>
              <w:t>Launch app</w:t>
            </w:r>
          </w:p>
          <w:p w14:paraId="25E3AD7B" w14:textId="2644989C" w:rsidR="0009486B" w:rsidRPr="00186874" w:rsidRDefault="00186874" w:rsidP="00186874">
            <w:pPr>
              <w:pStyle w:val="ListParagraph"/>
              <w:numPr>
                <w:ilvl w:val="1"/>
                <w:numId w:val="38"/>
              </w:numPr>
              <w:rPr>
                <w:sz w:val="20"/>
                <w:szCs w:val="20"/>
              </w:rPr>
            </w:pPr>
            <w:r w:rsidRPr="00186874">
              <w:rPr>
                <w:sz w:val="20"/>
                <w:szCs w:val="20"/>
              </w:rPr>
              <w:t>After adding new team</w:t>
            </w:r>
            <w:r>
              <w:rPr>
                <w:sz w:val="20"/>
                <w:szCs w:val="20"/>
              </w:rPr>
              <w:t>, testing if it is instantly available in the combo box</w:t>
            </w:r>
          </w:p>
        </w:tc>
        <w:tc>
          <w:tcPr>
            <w:tcW w:w="1559" w:type="dxa"/>
          </w:tcPr>
          <w:p w14:paraId="68CD6595" w14:textId="77777777" w:rsidR="0009486B" w:rsidRDefault="00186874" w:rsidP="00F25F7C">
            <w:pPr>
              <w:rPr>
                <w:sz w:val="20"/>
                <w:szCs w:val="20"/>
              </w:rPr>
            </w:pPr>
            <w:r>
              <w:rPr>
                <w:sz w:val="20"/>
                <w:szCs w:val="20"/>
              </w:rPr>
              <w:t xml:space="preserve">Confirmation of add new team. </w:t>
            </w:r>
          </w:p>
          <w:p w14:paraId="78263A22" w14:textId="77777777" w:rsidR="00186874" w:rsidRDefault="00186874" w:rsidP="00F25F7C">
            <w:pPr>
              <w:rPr>
                <w:sz w:val="20"/>
                <w:szCs w:val="20"/>
              </w:rPr>
            </w:pPr>
          </w:p>
          <w:p w14:paraId="2A8314DD" w14:textId="2DB2ECA8" w:rsidR="00186874" w:rsidRDefault="00186874" w:rsidP="00F25F7C">
            <w:pPr>
              <w:rPr>
                <w:sz w:val="20"/>
                <w:szCs w:val="20"/>
              </w:rPr>
            </w:pPr>
            <w:r>
              <w:rPr>
                <w:sz w:val="20"/>
                <w:szCs w:val="20"/>
              </w:rPr>
              <w:t>Team in Tab 3 and 4 should have the new team</w:t>
            </w:r>
          </w:p>
        </w:tc>
        <w:tc>
          <w:tcPr>
            <w:tcW w:w="1531" w:type="dxa"/>
          </w:tcPr>
          <w:p w14:paraId="01C41936" w14:textId="0196F76E" w:rsidR="0009486B" w:rsidRDefault="00186874" w:rsidP="00F25F7C">
            <w:pPr>
              <w:rPr>
                <w:sz w:val="20"/>
                <w:szCs w:val="20"/>
              </w:rPr>
            </w:pPr>
            <w:r>
              <w:rPr>
                <w:sz w:val="20"/>
                <w:szCs w:val="20"/>
              </w:rPr>
              <w:t>Yes the new team was available</w:t>
            </w:r>
          </w:p>
        </w:tc>
        <w:tc>
          <w:tcPr>
            <w:tcW w:w="1304" w:type="dxa"/>
          </w:tcPr>
          <w:p w14:paraId="5B07E590" w14:textId="03426D32" w:rsidR="0009486B" w:rsidRDefault="00186874" w:rsidP="00F25F7C">
            <w:pPr>
              <w:rPr>
                <w:sz w:val="20"/>
                <w:szCs w:val="20"/>
              </w:rPr>
            </w:pPr>
            <w:r>
              <w:rPr>
                <w:sz w:val="20"/>
                <w:szCs w:val="20"/>
              </w:rPr>
              <w:t>None</w:t>
            </w:r>
          </w:p>
        </w:tc>
        <w:tc>
          <w:tcPr>
            <w:tcW w:w="1030" w:type="dxa"/>
          </w:tcPr>
          <w:p w14:paraId="46255453" w14:textId="2EC40841" w:rsidR="0009486B" w:rsidRDefault="00186874" w:rsidP="00F25F7C">
            <w:pPr>
              <w:rPr>
                <w:sz w:val="20"/>
                <w:szCs w:val="20"/>
              </w:rPr>
            </w:pPr>
            <w:r>
              <w:rPr>
                <w:sz w:val="20"/>
                <w:szCs w:val="20"/>
              </w:rPr>
              <w:t>pass</w:t>
            </w:r>
          </w:p>
        </w:tc>
      </w:tr>
    </w:tbl>
    <w:p w14:paraId="674AB7CC" w14:textId="4B6A0926" w:rsidR="005C3944" w:rsidRDefault="00F25F7C" w:rsidP="0009486B">
      <w:r>
        <w:br/>
      </w:r>
    </w:p>
    <w:p w14:paraId="62DDC114" w14:textId="77777777" w:rsidR="000E6792" w:rsidRDefault="000E6792">
      <w:pPr>
        <w:rPr>
          <w:rFonts w:asciiTheme="majorHAnsi" w:eastAsiaTheme="majorEastAsia" w:hAnsiTheme="majorHAnsi" w:cstheme="majorBidi"/>
          <w:b/>
          <w:bCs/>
          <w:color w:val="365F91" w:themeColor="accent1" w:themeShade="BF"/>
          <w:sz w:val="28"/>
          <w:szCs w:val="28"/>
        </w:rPr>
      </w:pPr>
      <w:r>
        <w:br w:type="page"/>
      </w:r>
    </w:p>
    <w:p w14:paraId="53C6C7D3" w14:textId="2101F341" w:rsidR="006C7BD9" w:rsidRDefault="006C7BD9" w:rsidP="006C7BD9">
      <w:pPr>
        <w:pStyle w:val="Heading1"/>
      </w:pPr>
      <w:bookmarkStart w:id="18" w:name="_Toc96108770"/>
      <w:r>
        <w:lastRenderedPageBreak/>
        <w:t>Part 3 – Hand-Over</w:t>
      </w:r>
      <w:bookmarkEnd w:id="18"/>
    </w:p>
    <w:p w14:paraId="48EF2FC9" w14:textId="6AA34C2C" w:rsidR="006C7BD9" w:rsidRDefault="006C7BD9" w:rsidP="006C7BD9"/>
    <w:p w14:paraId="52801BE0" w14:textId="0A707CB2" w:rsidR="006C7BD9" w:rsidRDefault="006C7BD9" w:rsidP="006C7BD9">
      <w:pPr>
        <w:pStyle w:val="Heading2"/>
      </w:pPr>
      <w:bookmarkStart w:id="19" w:name="_Toc96108771"/>
      <w:r>
        <w:t xml:space="preserve">Task 5 – </w:t>
      </w:r>
      <w:r w:rsidR="0032138B">
        <w:t>Conclusion</w:t>
      </w:r>
      <w:bookmarkEnd w:id="19"/>
    </w:p>
    <w:p w14:paraId="7924A632" w14:textId="48813FBB" w:rsidR="000E6792" w:rsidRDefault="0032138B" w:rsidP="006762A9">
      <w:pPr>
        <w:pStyle w:val="ListParagraph"/>
        <w:numPr>
          <w:ilvl w:val="0"/>
          <w:numId w:val="24"/>
        </w:numPr>
      </w:pPr>
      <w:r>
        <w:t xml:space="preserve">Summary </w:t>
      </w:r>
      <w:r w:rsidR="00A70F37">
        <w:t>of the development process including a checklist of developed features</w:t>
      </w:r>
      <w:r w:rsidR="00E91875">
        <w:t>:</w:t>
      </w:r>
    </w:p>
    <w:p w14:paraId="7A1EF7B6" w14:textId="3ED65E71" w:rsidR="000E6792" w:rsidRPr="00AE462F" w:rsidRDefault="00AE462F" w:rsidP="000E6792">
      <w:pPr>
        <w:pStyle w:val="ListParagraph"/>
        <w:rPr>
          <w:b/>
        </w:rPr>
      </w:pPr>
      <w:r w:rsidRPr="00AE462F">
        <w:rPr>
          <w:b/>
        </w:rPr>
        <w:t>Planning</w:t>
      </w:r>
    </w:p>
    <w:p w14:paraId="28E5BB21" w14:textId="6F77121C" w:rsidR="00AE462F" w:rsidRDefault="00AE462F" w:rsidP="00AE462F">
      <w:pPr>
        <w:pStyle w:val="ListParagraph"/>
      </w:pPr>
      <w:r>
        <w:t>Development was to include the following features as planned</w:t>
      </w:r>
      <w:r w:rsidR="006762A9">
        <w:t>, these have been met</w:t>
      </w:r>
      <w:r>
        <w:t xml:space="preserve"> </w:t>
      </w:r>
    </w:p>
    <w:p w14:paraId="01BB2A4D" w14:textId="77777777" w:rsidR="00AE462F" w:rsidRDefault="00AE462F" w:rsidP="00AE462F">
      <w:pPr>
        <w:pStyle w:val="ListParagraph"/>
        <w:numPr>
          <w:ilvl w:val="1"/>
          <w:numId w:val="24"/>
        </w:numPr>
      </w:pPr>
      <w:r>
        <w:t>Ability to add new entries in the following</w:t>
      </w:r>
    </w:p>
    <w:p w14:paraId="57409509" w14:textId="77777777" w:rsidR="00AE462F" w:rsidRDefault="00AE462F" w:rsidP="00AE462F">
      <w:pPr>
        <w:pStyle w:val="ListParagraph"/>
        <w:numPr>
          <w:ilvl w:val="1"/>
          <w:numId w:val="24"/>
        </w:numPr>
      </w:pPr>
      <w:r>
        <w:t>New competition result i.e. date, location, game, team, points earned</w:t>
      </w:r>
    </w:p>
    <w:p w14:paraId="41854DEC" w14:textId="77777777" w:rsidR="00AE462F" w:rsidRDefault="00AE462F" w:rsidP="00AE462F">
      <w:pPr>
        <w:pStyle w:val="ListParagraph"/>
        <w:numPr>
          <w:ilvl w:val="1"/>
          <w:numId w:val="24"/>
        </w:numPr>
      </w:pPr>
      <w:r>
        <w:t>New team i.e. team name, contact person, phone, email, player names</w:t>
      </w:r>
    </w:p>
    <w:p w14:paraId="18D347AC" w14:textId="77777777" w:rsidR="00AE462F" w:rsidRDefault="00AE462F" w:rsidP="00AE462F">
      <w:pPr>
        <w:pStyle w:val="ListParagraph"/>
        <w:numPr>
          <w:ilvl w:val="1"/>
          <w:numId w:val="24"/>
        </w:numPr>
      </w:pPr>
      <w:r>
        <w:t>Ability to Update existing team data</w:t>
      </w:r>
    </w:p>
    <w:p w14:paraId="015D6A2A" w14:textId="77777777" w:rsidR="00AE462F" w:rsidRDefault="00AE462F" w:rsidP="00AE462F">
      <w:pPr>
        <w:pStyle w:val="ListParagraph"/>
        <w:numPr>
          <w:ilvl w:val="1"/>
          <w:numId w:val="24"/>
        </w:numPr>
      </w:pPr>
      <w:r>
        <w:t>Change contact person name, phone, email</w:t>
      </w:r>
    </w:p>
    <w:p w14:paraId="23394183" w14:textId="77777777" w:rsidR="00AE462F" w:rsidRDefault="00AE462F" w:rsidP="00AE462F">
      <w:pPr>
        <w:pStyle w:val="ListParagraph"/>
        <w:numPr>
          <w:ilvl w:val="1"/>
          <w:numId w:val="24"/>
        </w:numPr>
      </w:pPr>
      <w:r>
        <w:t>Add or remove any player within team</w:t>
      </w:r>
    </w:p>
    <w:p w14:paraId="4052F605" w14:textId="77777777" w:rsidR="00AE462F" w:rsidRDefault="00AE462F" w:rsidP="00AE462F">
      <w:pPr>
        <w:pStyle w:val="ListParagraph"/>
        <w:numPr>
          <w:ilvl w:val="1"/>
          <w:numId w:val="24"/>
        </w:numPr>
      </w:pPr>
      <w:r>
        <w:t>Ability to save data to desk when application is closed</w:t>
      </w:r>
    </w:p>
    <w:p w14:paraId="0AF171CE" w14:textId="77777777" w:rsidR="00AE462F" w:rsidRDefault="00AE462F" w:rsidP="00AE462F">
      <w:pPr>
        <w:pStyle w:val="ListParagraph"/>
        <w:numPr>
          <w:ilvl w:val="1"/>
          <w:numId w:val="24"/>
        </w:numPr>
      </w:pPr>
      <w:r>
        <w:t>Ability to read previously entered data when application is opened</w:t>
      </w:r>
    </w:p>
    <w:p w14:paraId="3DD578AF" w14:textId="126A1698" w:rsidR="00AE462F" w:rsidRDefault="00AE462F" w:rsidP="00AE462F">
      <w:pPr>
        <w:pStyle w:val="ListParagraph"/>
        <w:numPr>
          <w:ilvl w:val="1"/>
          <w:numId w:val="24"/>
        </w:numPr>
      </w:pPr>
      <w:r>
        <w:t xml:space="preserve">Ability to display the retrieved data in a list or table </w:t>
      </w:r>
    </w:p>
    <w:p w14:paraId="40F1F2F0" w14:textId="77777777" w:rsidR="00AE462F" w:rsidRDefault="00AE462F" w:rsidP="000E6792">
      <w:pPr>
        <w:pStyle w:val="ListParagraph"/>
      </w:pPr>
    </w:p>
    <w:p w14:paraId="1463418C" w14:textId="6BA7A23B" w:rsidR="00AE462F" w:rsidRDefault="00AE462F" w:rsidP="000E6792">
      <w:pPr>
        <w:pStyle w:val="ListParagraph"/>
        <w:rPr>
          <w:b/>
        </w:rPr>
      </w:pPr>
      <w:r w:rsidRPr="00AE462F">
        <w:rPr>
          <w:b/>
        </w:rPr>
        <w:t xml:space="preserve">Development </w:t>
      </w:r>
    </w:p>
    <w:p w14:paraId="1907ACB1" w14:textId="34940EC5" w:rsidR="00AE462F" w:rsidRPr="00AE462F" w:rsidRDefault="00AE462F" w:rsidP="000E6792">
      <w:pPr>
        <w:pStyle w:val="ListParagraph"/>
      </w:pPr>
      <w:r>
        <w:t xml:space="preserve">Creating the MVP </w:t>
      </w:r>
      <w:r w:rsidR="00A20D20">
        <w:t xml:space="preserve">with base functionalities. </w:t>
      </w:r>
      <w:r w:rsidR="006762A9">
        <w:t xml:space="preserve">Version control was utilised where prior editions are saved and able to fall back upon. </w:t>
      </w:r>
    </w:p>
    <w:p w14:paraId="435BA25C" w14:textId="380E3710" w:rsidR="00AE462F" w:rsidRPr="00AE462F" w:rsidRDefault="00AE462F" w:rsidP="000E6792">
      <w:pPr>
        <w:pStyle w:val="ListParagraph"/>
        <w:rPr>
          <w:b/>
        </w:rPr>
      </w:pPr>
      <w:r w:rsidRPr="00AE462F">
        <w:rPr>
          <w:b/>
        </w:rPr>
        <w:t>Testing</w:t>
      </w:r>
    </w:p>
    <w:p w14:paraId="75CF982F" w14:textId="39205206" w:rsidR="00AE462F" w:rsidRDefault="006762A9" w:rsidP="000E6792">
      <w:pPr>
        <w:pStyle w:val="ListParagraph"/>
      </w:pPr>
      <w:r>
        <w:t xml:space="preserve">The functionality testing was completed and application operates as it should, CSV files are written in the correct format and are all saving correctly. </w:t>
      </w:r>
    </w:p>
    <w:p w14:paraId="5A819E84" w14:textId="77777777" w:rsidR="000E6792" w:rsidRDefault="000E6792" w:rsidP="000E6792">
      <w:pPr>
        <w:pStyle w:val="ListParagraph"/>
      </w:pPr>
    </w:p>
    <w:p w14:paraId="0E5CC6D7" w14:textId="59CA3858" w:rsidR="000E6792" w:rsidRDefault="00E91875" w:rsidP="000E6792">
      <w:pPr>
        <w:pStyle w:val="ListParagraph"/>
        <w:numPr>
          <w:ilvl w:val="0"/>
          <w:numId w:val="24"/>
        </w:numPr>
      </w:pPr>
      <w:r>
        <w:t xml:space="preserve">Email to the </w:t>
      </w:r>
      <w:r w:rsidR="0018752C">
        <w:t>Client to request</w:t>
      </w:r>
      <w:r w:rsidR="00F86589">
        <w:t xml:space="preserve"> a meeting to discuss and review</w:t>
      </w:r>
      <w:r w:rsidR="0018752C">
        <w:t xml:space="preserve"> the developed application</w:t>
      </w:r>
      <w:r w:rsidR="00F86589">
        <w:t>:</w:t>
      </w:r>
      <w:r w:rsidR="0018752C">
        <w:t xml:space="preserve"> </w:t>
      </w:r>
    </w:p>
    <w:p w14:paraId="0C5EC71F" w14:textId="77777777" w:rsidR="00EC7701" w:rsidRPr="00EC7701" w:rsidRDefault="00EC7701" w:rsidP="00EC7701">
      <w:pPr>
        <w:rPr>
          <w:b/>
        </w:rPr>
      </w:pPr>
      <w:r w:rsidRPr="00EC7701">
        <w:rPr>
          <w:b/>
        </w:rPr>
        <w:t>EMAIL</w:t>
      </w:r>
      <w:r>
        <w:rPr>
          <w:b/>
        </w:rPr>
        <w:t xml:space="preserve"> TO CLIENT</w:t>
      </w:r>
    </w:p>
    <w:tbl>
      <w:tblPr>
        <w:tblStyle w:val="TableGrid"/>
        <w:tblW w:w="0" w:type="auto"/>
        <w:tblLook w:val="04A0" w:firstRow="1" w:lastRow="0" w:firstColumn="1" w:lastColumn="0" w:noHBand="0" w:noVBand="1"/>
      </w:tblPr>
      <w:tblGrid>
        <w:gridCol w:w="1079"/>
        <w:gridCol w:w="7937"/>
      </w:tblGrid>
      <w:tr w:rsidR="00C621F8" w14:paraId="32FE22F4" w14:textId="77777777" w:rsidTr="00C621F8">
        <w:tc>
          <w:tcPr>
            <w:tcW w:w="1079" w:type="dxa"/>
          </w:tcPr>
          <w:p w14:paraId="2B099FD8" w14:textId="1B88147E" w:rsidR="00C621F8" w:rsidRPr="00EC7701" w:rsidRDefault="00C621F8" w:rsidP="00C621F8">
            <w:pPr>
              <w:rPr>
                <w:b/>
              </w:rPr>
            </w:pPr>
            <w:r w:rsidRPr="00EC7701">
              <w:rPr>
                <w:b/>
              </w:rPr>
              <w:t>To:</w:t>
            </w:r>
          </w:p>
        </w:tc>
        <w:tc>
          <w:tcPr>
            <w:tcW w:w="7937" w:type="dxa"/>
          </w:tcPr>
          <w:p w14:paraId="2B45E20F" w14:textId="2ABB8AB6" w:rsidR="00C621F8" w:rsidRDefault="00C621F8" w:rsidP="00C621F8">
            <w:r>
              <w:t>mark@uptownbiz.com</w:t>
            </w:r>
          </w:p>
        </w:tc>
      </w:tr>
      <w:tr w:rsidR="00C621F8" w14:paraId="5C37BFD7" w14:textId="77777777" w:rsidTr="00C621F8">
        <w:tc>
          <w:tcPr>
            <w:tcW w:w="1079" w:type="dxa"/>
          </w:tcPr>
          <w:p w14:paraId="5A8FCBBF" w14:textId="62558A25" w:rsidR="00C621F8" w:rsidRPr="00EC7701" w:rsidRDefault="00C621F8" w:rsidP="00C621F8">
            <w:pPr>
              <w:rPr>
                <w:b/>
              </w:rPr>
            </w:pPr>
            <w:r w:rsidRPr="00EC7701">
              <w:rPr>
                <w:b/>
              </w:rPr>
              <w:t>From:</w:t>
            </w:r>
          </w:p>
        </w:tc>
        <w:tc>
          <w:tcPr>
            <w:tcW w:w="7937" w:type="dxa"/>
          </w:tcPr>
          <w:p w14:paraId="598847CF" w14:textId="7F6D9434" w:rsidR="00C621F8" w:rsidRDefault="00C81F08" w:rsidP="00C621F8">
            <w:hyperlink r:id="rId40" w:history="1">
              <w:r w:rsidR="00C621F8" w:rsidRPr="00F470ED">
                <w:rPr>
                  <w:rStyle w:val="Hyperlink"/>
                </w:rPr>
                <w:t>shatha@downtown.com</w:t>
              </w:r>
            </w:hyperlink>
          </w:p>
        </w:tc>
      </w:tr>
      <w:tr w:rsidR="00EC7701" w14:paraId="7E1888CC" w14:textId="77777777" w:rsidTr="00C621F8">
        <w:tc>
          <w:tcPr>
            <w:tcW w:w="1079" w:type="dxa"/>
          </w:tcPr>
          <w:p w14:paraId="61C78DAB" w14:textId="77777777" w:rsidR="00EC7701" w:rsidRPr="00EC7701" w:rsidRDefault="00EC7701" w:rsidP="00F25F7C">
            <w:pPr>
              <w:rPr>
                <w:b/>
              </w:rPr>
            </w:pPr>
            <w:r w:rsidRPr="00EC7701">
              <w:rPr>
                <w:b/>
              </w:rPr>
              <w:t>Subject:</w:t>
            </w:r>
          </w:p>
        </w:tc>
        <w:tc>
          <w:tcPr>
            <w:tcW w:w="7937" w:type="dxa"/>
          </w:tcPr>
          <w:p w14:paraId="3F92CEE9" w14:textId="5DFB6270" w:rsidR="00EC7701" w:rsidRDefault="00EC7701" w:rsidP="00F25F7C">
            <w:r>
              <w:t>Meeting to discuss and review Gold Coast E-Sports Desktop Application</w:t>
            </w:r>
          </w:p>
        </w:tc>
      </w:tr>
      <w:tr w:rsidR="00EC7701" w14:paraId="072714B9" w14:textId="77777777" w:rsidTr="00C621F8">
        <w:tc>
          <w:tcPr>
            <w:tcW w:w="1079" w:type="dxa"/>
          </w:tcPr>
          <w:p w14:paraId="0E44F73E" w14:textId="77777777" w:rsidR="00EC7701" w:rsidRPr="00EC7701" w:rsidRDefault="00EC7701" w:rsidP="00F25F7C">
            <w:pPr>
              <w:rPr>
                <w:b/>
              </w:rPr>
            </w:pPr>
            <w:r w:rsidRPr="00EC7701">
              <w:rPr>
                <w:b/>
              </w:rPr>
              <w:t>Message:</w:t>
            </w:r>
          </w:p>
        </w:tc>
        <w:tc>
          <w:tcPr>
            <w:tcW w:w="7937" w:type="dxa"/>
          </w:tcPr>
          <w:p w14:paraId="1F38EFEA" w14:textId="3915E1EB" w:rsidR="00EC7701" w:rsidRDefault="00A20D20" w:rsidP="00F25F7C">
            <w:r>
              <w:t>Hi Mark, The application has been completed and checklist has been met and tested for bugs. Let’s arrange a meeting to go through the application for your feedback and ensure that it is meeting your business requirements</w:t>
            </w:r>
          </w:p>
          <w:p w14:paraId="1788C12D" w14:textId="1A1E8937" w:rsidR="00A20D20" w:rsidRDefault="00A20D20" w:rsidP="00F25F7C">
            <w:r>
              <w:t>Regards,</w:t>
            </w:r>
          </w:p>
          <w:p w14:paraId="2082D4A8" w14:textId="1FE823D9" w:rsidR="00A20D20" w:rsidRDefault="00A20D20" w:rsidP="00F25F7C">
            <w:r>
              <w:t>Shatha</w:t>
            </w:r>
          </w:p>
          <w:p w14:paraId="5DAE6A0B" w14:textId="77777777" w:rsidR="00EC7701" w:rsidRDefault="00EC7701" w:rsidP="00F25F7C"/>
        </w:tc>
      </w:tr>
    </w:tbl>
    <w:p w14:paraId="1F4E7C44" w14:textId="77777777" w:rsidR="000E6792" w:rsidRDefault="000E6792" w:rsidP="000E6792">
      <w:pPr>
        <w:pStyle w:val="ListParagraph"/>
      </w:pPr>
    </w:p>
    <w:p w14:paraId="0CB4ED7E" w14:textId="54063CF1" w:rsidR="000E6792" w:rsidRPr="000E6792" w:rsidRDefault="009A1295" w:rsidP="000E6792">
      <w:pPr>
        <w:pStyle w:val="ListParagraph"/>
        <w:numPr>
          <w:ilvl w:val="0"/>
          <w:numId w:val="24"/>
        </w:numPr>
      </w:pPr>
      <w:r>
        <w:t xml:space="preserve">A summary of the feedback from the meeting, including </w:t>
      </w:r>
      <w:r w:rsidR="000E6792" w:rsidRPr="000E6792">
        <w:rPr>
          <w:rFonts w:eastAsia="Times New Roman" w:cs="Arial"/>
          <w:lang w:eastAsia="en-AU"/>
        </w:rPr>
        <w:t>planned solutions to any issues raised in the meeting.</w:t>
      </w:r>
    </w:p>
    <w:p w14:paraId="43DCAA5D" w14:textId="34B22F6B" w:rsidR="009A1295" w:rsidRDefault="00A20D20" w:rsidP="00A20D20">
      <w:pPr>
        <w:pStyle w:val="ListParagraph"/>
        <w:numPr>
          <w:ilvl w:val="0"/>
          <w:numId w:val="40"/>
        </w:numPr>
      </w:pPr>
      <w:r>
        <w:t>Tab one, arrange By feature</w:t>
      </w:r>
      <w:r w:rsidR="003D6547">
        <w:t>s</w:t>
      </w:r>
      <w:r>
        <w:t xml:space="preserve">. Arrange by team, score or alphabetical (A-Z or Z-A) </w:t>
      </w:r>
    </w:p>
    <w:p w14:paraId="7E0CB306" w14:textId="2234A7EB" w:rsidR="00A20D20" w:rsidRDefault="00A20D20" w:rsidP="00A20D20">
      <w:pPr>
        <w:pStyle w:val="ListParagraph"/>
        <w:numPr>
          <w:ilvl w:val="0"/>
          <w:numId w:val="40"/>
        </w:numPr>
      </w:pPr>
      <w:r>
        <w:t>Date could be using a selector rather than everyone inputting with various styles</w:t>
      </w:r>
      <w:r w:rsidR="00C81F08">
        <w:t xml:space="preserve"> 10/9 or 10/9 or 10</w:t>
      </w:r>
      <w:r w:rsidR="00C81F08" w:rsidRPr="00C81F08">
        <w:rPr>
          <w:vertAlign w:val="superscript"/>
        </w:rPr>
        <w:t>th</w:t>
      </w:r>
      <w:r w:rsidR="00C81F08">
        <w:t xml:space="preserve"> September</w:t>
      </w:r>
    </w:p>
    <w:p w14:paraId="47A6396B" w14:textId="550E4DB4" w:rsidR="00A20D20" w:rsidRPr="006C7BD9" w:rsidRDefault="00A20D20" w:rsidP="00A20D20">
      <w:pPr>
        <w:pStyle w:val="ListParagraph"/>
        <w:numPr>
          <w:ilvl w:val="0"/>
          <w:numId w:val="40"/>
        </w:numPr>
      </w:pPr>
      <w:r>
        <w:t xml:space="preserve">Hover over explanations to explain the fields </w:t>
      </w:r>
    </w:p>
    <w:sectPr w:rsidR="00A20D20" w:rsidRPr="006C7BD9" w:rsidSect="00ED6DF3">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A8E15" w14:textId="77777777" w:rsidR="007A5F6A" w:rsidRDefault="007A5F6A" w:rsidP="00154AAE">
      <w:pPr>
        <w:spacing w:after="0" w:line="240" w:lineRule="auto"/>
      </w:pPr>
      <w:r>
        <w:separator/>
      </w:r>
    </w:p>
  </w:endnote>
  <w:endnote w:type="continuationSeparator" w:id="0">
    <w:p w14:paraId="3EBF8AB8" w14:textId="77777777" w:rsidR="007A5F6A" w:rsidRDefault="007A5F6A" w:rsidP="0015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7905" w14:textId="3ACC8FD7" w:rsidR="00F25F7C" w:rsidRDefault="00F25F7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 Caps  \* MERGEFORMAT </w:instrText>
    </w:r>
    <w:r>
      <w:rPr>
        <w:rFonts w:asciiTheme="majorHAnsi" w:eastAsiaTheme="majorEastAsia" w:hAnsiTheme="majorHAnsi" w:cstheme="majorBidi"/>
      </w:rPr>
      <w:fldChar w:fldCharType="separate"/>
    </w:r>
    <w:r>
      <w:rPr>
        <w:rFonts w:asciiTheme="majorHAnsi" w:eastAsiaTheme="majorEastAsia" w:hAnsiTheme="majorHAnsi" w:cstheme="majorBidi"/>
        <w:noProof/>
      </w:rPr>
      <w:t>[Surname]_[Studentnumber]_ICTPRG430.Docx</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27E5D" w:rsidRPr="00527E5D">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14:paraId="390C7807" w14:textId="5CB2EC03" w:rsidR="00F25F7C" w:rsidRDefault="00F25F7C" w:rsidP="00C91229">
    <w:pPr>
      <w:pStyle w:val="Footer"/>
      <w:tabs>
        <w:tab w:val="clear" w:pos="4513"/>
        <w:tab w:val="clear" w:pos="9026"/>
        <w:tab w:val="left" w:pos="553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469B6" w14:textId="77777777" w:rsidR="007A5F6A" w:rsidRDefault="007A5F6A" w:rsidP="00154AAE">
      <w:pPr>
        <w:spacing w:after="0" w:line="240" w:lineRule="auto"/>
      </w:pPr>
      <w:r>
        <w:separator/>
      </w:r>
    </w:p>
  </w:footnote>
  <w:footnote w:type="continuationSeparator" w:id="0">
    <w:p w14:paraId="290E8308" w14:textId="77777777" w:rsidR="007A5F6A" w:rsidRDefault="007A5F6A" w:rsidP="00154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52F"/>
    <w:multiLevelType w:val="hybridMultilevel"/>
    <w:tmpl w:val="B9662B92"/>
    <w:lvl w:ilvl="0" w:tplc="A15012E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7F56BDC"/>
    <w:multiLevelType w:val="hybridMultilevel"/>
    <w:tmpl w:val="6EB463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E554C1"/>
    <w:multiLevelType w:val="hybridMultilevel"/>
    <w:tmpl w:val="99BEBC06"/>
    <w:lvl w:ilvl="0" w:tplc="2A1AA7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EA40DE"/>
    <w:multiLevelType w:val="hybridMultilevel"/>
    <w:tmpl w:val="F4D2CEEC"/>
    <w:lvl w:ilvl="0" w:tplc="D796432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0A82DFE"/>
    <w:multiLevelType w:val="hybridMultilevel"/>
    <w:tmpl w:val="2DC65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F24564"/>
    <w:multiLevelType w:val="hybridMultilevel"/>
    <w:tmpl w:val="5CE4E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887945"/>
    <w:multiLevelType w:val="hybridMultilevel"/>
    <w:tmpl w:val="8426165C"/>
    <w:lvl w:ilvl="0" w:tplc="72A223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EC0AAA"/>
    <w:multiLevelType w:val="hybridMultilevel"/>
    <w:tmpl w:val="AC6401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B19CB"/>
    <w:multiLevelType w:val="hybridMultilevel"/>
    <w:tmpl w:val="8D22F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5C2D3F"/>
    <w:multiLevelType w:val="hybridMultilevel"/>
    <w:tmpl w:val="3620CD1A"/>
    <w:lvl w:ilvl="0" w:tplc="A1CC824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BF70AC5"/>
    <w:multiLevelType w:val="hybridMultilevel"/>
    <w:tmpl w:val="A08C8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AB7770"/>
    <w:multiLevelType w:val="hybridMultilevel"/>
    <w:tmpl w:val="8D7C6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14E532D"/>
    <w:multiLevelType w:val="hybridMultilevel"/>
    <w:tmpl w:val="77767F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066FEB"/>
    <w:multiLevelType w:val="multilevel"/>
    <w:tmpl w:val="97E48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2B127DD"/>
    <w:multiLevelType w:val="multilevel"/>
    <w:tmpl w:val="115447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4E234B5"/>
    <w:multiLevelType w:val="hybridMultilevel"/>
    <w:tmpl w:val="80F6ED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642CE6"/>
    <w:multiLevelType w:val="hybridMultilevel"/>
    <w:tmpl w:val="7422B7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156397"/>
    <w:multiLevelType w:val="hybridMultilevel"/>
    <w:tmpl w:val="D4927C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0D1754A"/>
    <w:multiLevelType w:val="hybridMultilevel"/>
    <w:tmpl w:val="E95E5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9F46BF"/>
    <w:multiLevelType w:val="hybridMultilevel"/>
    <w:tmpl w:val="CB1A2DA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11442B"/>
    <w:multiLevelType w:val="multilevel"/>
    <w:tmpl w:val="DF08BF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D522C15"/>
    <w:multiLevelType w:val="hybridMultilevel"/>
    <w:tmpl w:val="5908FA38"/>
    <w:lvl w:ilvl="0" w:tplc="9BF0B2C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197FAB"/>
    <w:multiLevelType w:val="hybridMultilevel"/>
    <w:tmpl w:val="25BAA54E"/>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75A0A8E"/>
    <w:multiLevelType w:val="hybridMultilevel"/>
    <w:tmpl w:val="59600B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E63886"/>
    <w:multiLevelType w:val="hybridMultilevel"/>
    <w:tmpl w:val="501E20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240F64"/>
    <w:multiLevelType w:val="hybridMultilevel"/>
    <w:tmpl w:val="27765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0465BB8"/>
    <w:multiLevelType w:val="hybridMultilevel"/>
    <w:tmpl w:val="2ADCA2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321CB4"/>
    <w:multiLevelType w:val="multilevel"/>
    <w:tmpl w:val="A7C60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5556DD9"/>
    <w:multiLevelType w:val="hybridMultilevel"/>
    <w:tmpl w:val="D2464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F062DD"/>
    <w:multiLevelType w:val="hybridMultilevel"/>
    <w:tmpl w:val="E29C00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0044F8"/>
    <w:multiLevelType w:val="hybridMultilevel"/>
    <w:tmpl w:val="CD722C46"/>
    <w:lvl w:ilvl="0" w:tplc="744050D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FBF664E"/>
    <w:multiLevelType w:val="hybridMultilevel"/>
    <w:tmpl w:val="B7B641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3847B6"/>
    <w:multiLevelType w:val="hybridMultilevel"/>
    <w:tmpl w:val="C4269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14F2518"/>
    <w:multiLevelType w:val="hybridMultilevel"/>
    <w:tmpl w:val="9FEA694C"/>
    <w:lvl w:ilvl="0" w:tplc="E7D6C1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71C27FE6"/>
    <w:multiLevelType w:val="hybridMultilevel"/>
    <w:tmpl w:val="CC6013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0A5541"/>
    <w:multiLevelType w:val="hybridMultilevel"/>
    <w:tmpl w:val="9904D8A4"/>
    <w:lvl w:ilvl="0" w:tplc="052EF4A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7856AD5"/>
    <w:multiLevelType w:val="hybridMultilevel"/>
    <w:tmpl w:val="8B7E0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BB222F9"/>
    <w:multiLevelType w:val="hybridMultilevel"/>
    <w:tmpl w:val="AF5027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DE76FD"/>
    <w:multiLevelType w:val="hybridMultilevel"/>
    <w:tmpl w:val="FFE21920"/>
    <w:lvl w:ilvl="0" w:tplc="ABBE384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E92045C"/>
    <w:multiLevelType w:val="hybridMultilevel"/>
    <w:tmpl w:val="E15C1F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90076996">
    <w:abstractNumId w:val="7"/>
  </w:num>
  <w:num w:numId="2" w16cid:durableId="1824346211">
    <w:abstractNumId w:val="23"/>
  </w:num>
  <w:num w:numId="3" w16cid:durableId="445468594">
    <w:abstractNumId w:val="15"/>
  </w:num>
  <w:num w:numId="4" w16cid:durableId="543831990">
    <w:abstractNumId w:val="24"/>
  </w:num>
  <w:num w:numId="5" w16cid:durableId="1684168307">
    <w:abstractNumId w:val="12"/>
  </w:num>
  <w:num w:numId="6" w16cid:durableId="638534258">
    <w:abstractNumId w:val="37"/>
  </w:num>
  <w:num w:numId="7" w16cid:durableId="103692145">
    <w:abstractNumId w:val="28"/>
  </w:num>
  <w:num w:numId="8" w16cid:durableId="216674660">
    <w:abstractNumId w:val="32"/>
  </w:num>
  <w:num w:numId="9" w16cid:durableId="48696749">
    <w:abstractNumId w:val="39"/>
  </w:num>
  <w:num w:numId="10" w16cid:durableId="63768898">
    <w:abstractNumId w:val="18"/>
  </w:num>
  <w:num w:numId="11" w16cid:durableId="640498955">
    <w:abstractNumId w:val="1"/>
  </w:num>
  <w:num w:numId="12" w16cid:durableId="1603493039">
    <w:abstractNumId w:val="19"/>
  </w:num>
  <w:num w:numId="13" w16cid:durableId="1051688222">
    <w:abstractNumId w:val="11"/>
  </w:num>
  <w:num w:numId="14" w16cid:durableId="1747528498">
    <w:abstractNumId w:val="17"/>
  </w:num>
  <w:num w:numId="15" w16cid:durableId="1505247994">
    <w:abstractNumId w:val="25"/>
  </w:num>
  <w:num w:numId="16" w16cid:durableId="1998461786">
    <w:abstractNumId w:val="8"/>
  </w:num>
  <w:num w:numId="17" w16cid:durableId="1965766531">
    <w:abstractNumId w:val="34"/>
  </w:num>
  <w:num w:numId="18" w16cid:durableId="463740858">
    <w:abstractNumId w:val="10"/>
  </w:num>
  <w:num w:numId="19" w16cid:durableId="180168344">
    <w:abstractNumId w:val="26"/>
  </w:num>
  <w:num w:numId="20" w16cid:durableId="108206723">
    <w:abstractNumId w:val="4"/>
  </w:num>
  <w:num w:numId="21" w16cid:durableId="1604343198">
    <w:abstractNumId w:val="16"/>
  </w:num>
  <w:num w:numId="22" w16cid:durableId="675499510">
    <w:abstractNumId w:val="5"/>
  </w:num>
  <w:num w:numId="23" w16cid:durableId="1546873456">
    <w:abstractNumId w:val="29"/>
  </w:num>
  <w:num w:numId="24" w16cid:durableId="1594824126">
    <w:abstractNumId w:val="31"/>
  </w:num>
  <w:num w:numId="25" w16cid:durableId="1021977088">
    <w:abstractNumId w:val="22"/>
  </w:num>
  <w:num w:numId="26" w16cid:durableId="463428489">
    <w:abstractNumId w:val="21"/>
  </w:num>
  <w:num w:numId="27" w16cid:durableId="1151747773">
    <w:abstractNumId w:val="9"/>
  </w:num>
  <w:num w:numId="28" w16cid:durableId="1131943081">
    <w:abstractNumId w:val="0"/>
  </w:num>
  <w:num w:numId="29" w16cid:durableId="1655602081">
    <w:abstractNumId w:val="6"/>
  </w:num>
  <w:num w:numId="30" w16cid:durableId="2049139469">
    <w:abstractNumId w:val="38"/>
  </w:num>
  <w:num w:numId="31" w16cid:durableId="1495335749">
    <w:abstractNumId w:val="2"/>
  </w:num>
  <w:num w:numId="32" w16cid:durableId="1032995982">
    <w:abstractNumId w:val="35"/>
  </w:num>
  <w:num w:numId="33" w16cid:durableId="1545678726">
    <w:abstractNumId w:val="33"/>
  </w:num>
  <w:num w:numId="34" w16cid:durableId="1650132758">
    <w:abstractNumId w:val="27"/>
  </w:num>
  <w:num w:numId="35" w16cid:durableId="1046100833">
    <w:abstractNumId w:val="36"/>
  </w:num>
  <w:num w:numId="36" w16cid:durableId="2090148508">
    <w:abstractNumId w:val="13"/>
  </w:num>
  <w:num w:numId="37" w16cid:durableId="1556431693">
    <w:abstractNumId w:val="14"/>
  </w:num>
  <w:num w:numId="38" w16cid:durableId="2112356751">
    <w:abstractNumId w:val="20"/>
  </w:num>
  <w:num w:numId="39" w16cid:durableId="1959487443">
    <w:abstractNumId w:val="30"/>
  </w:num>
  <w:num w:numId="40" w16cid:durableId="1305965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16B"/>
    <w:rsid w:val="00007DD1"/>
    <w:rsid w:val="00017BB8"/>
    <w:rsid w:val="000220E5"/>
    <w:rsid w:val="00023A78"/>
    <w:rsid w:val="0006690A"/>
    <w:rsid w:val="0009486B"/>
    <w:rsid w:val="000C0DA1"/>
    <w:rsid w:val="000C5696"/>
    <w:rsid w:val="000C7E73"/>
    <w:rsid w:val="000C7F65"/>
    <w:rsid w:val="000E14EF"/>
    <w:rsid w:val="000E4594"/>
    <w:rsid w:val="000E6792"/>
    <w:rsid w:val="00111E1F"/>
    <w:rsid w:val="00112BA3"/>
    <w:rsid w:val="001167DC"/>
    <w:rsid w:val="00153742"/>
    <w:rsid w:val="00154AAE"/>
    <w:rsid w:val="0015516B"/>
    <w:rsid w:val="00165DE9"/>
    <w:rsid w:val="00173B1F"/>
    <w:rsid w:val="00180708"/>
    <w:rsid w:val="00186874"/>
    <w:rsid w:val="00186A82"/>
    <w:rsid w:val="0018752C"/>
    <w:rsid w:val="0019713B"/>
    <w:rsid w:val="001972E8"/>
    <w:rsid w:val="001B6CDF"/>
    <w:rsid w:val="001B7FE8"/>
    <w:rsid w:val="001C0469"/>
    <w:rsid w:val="001C5F26"/>
    <w:rsid w:val="001D0B48"/>
    <w:rsid w:val="001D4EBC"/>
    <w:rsid w:val="001D702E"/>
    <w:rsid w:val="001E5DB1"/>
    <w:rsid w:val="001E7B77"/>
    <w:rsid w:val="00204050"/>
    <w:rsid w:val="002336ED"/>
    <w:rsid w:val="00241FEC"/>
    <w:rsid w:val="00246B63"/>
    <w:rsid w:val="0025232D"/>
    <w:rsid w:val="00267061"/>
    <w:rsid w:val="00283A6B"/>
    <w:rsid w:val="002C58F1"/>
    <w:rsid w:val="002D286A"/>
    <w:rsid w:val="002D3CA8"/>
    <w:rsid w:val="002F04C6"/>
    <w:rsid w:val="0032138B"/>
    <w:rsid w:val="00322218"/>
    <w:rsid w:val="00324D94"/>
    <w:rsid w:val="00332D46"/>
    <w:rsid w:val="00341C04"/>
    <w:rsid w:val="0035315D"/>
    <w:rsid w:val="00354A74"/>
    <w:rsid w:val="00356EBB"/>
    <w:rsid w:val="0036127A"/>
    <w:rsid w:val="0036173D"/>
    <w:rsid w:val="00367175"/>
    <w:rsid w:val="00380C6F"/>
    <w:rsid w:val="00391F2B"/>
    <w:rsid w:val="003B650F"/>
    <w:rsid w:val="003B7E89"/>
    <w:rsid w:val="003C0C31"/>
    <w:rsid w:val="003C7515"/>
    <w:rsid w:val="003D6547"/>
    <w:rsid w:val="003E5890"/>
    <w:rsid w:val="0040368C"/>
    <w:rsid w:val="00415A89"/>
    <w:rsid w:val="004202E7"/>
    <w:rsid w:val="004367CA"/>
    <w:rsid w:val="00443EBA"/>
    <w:rsid w:val="004508D7"/>
    <w:rsid w:val="004643B0"/>
    <w:rsid w:val="004808C3"/>
    <w:rsid w:val="00485B10"/>
    <w:rsid w:val="004970B2"/>
    <w:rsid w:val="004A0DB2"/>
    <w:rsid w:val="004A0EB4"/>
    <w:rsid w:val="004A1D43"/>
    <w:rsid w:val="004B3492"/>
    <w:rsid w:val="004C52D5"/>
    <w:rsid w:val="004D2DBF"/>
    <w:rsid w:val="004E2030"/>
    <w:rsid w:val="004E4836"/>
    <w:rsid w:val="004E6CAB"/>
    <w:rsid w:val="004F7FB2"/>
    <w:rsid w:val="00503C11"/>
    <w:rsid w:val="005234F9"/>
    <w:rsid w:val="00527E5D"/>
    <w:rsid w:val="00537EC0"/>
    <w:rsid w:val="00545FBA"/>
    <w:rsid w:val="00561203"/>
    <w:rsid w:val="00574B1E"/>
    <w:rsid w:val="00577E48"/>
    <w:rsid w:val="0058251A"/>
    <w:rsid w:val="00585033"/>
    <w:rsid w:val="005853D6"/>
    <w:rsid w:val="0059491E"/>
    <w:rsid w:val="005969AF"/>
    <w:rsid w:val="00597FD1"/>
    <w:rsid w:val="005C3944"/>
    <w:rsid w:val="005C58BF"/>
    <w:rsid w:val="005D611F"/>
    <w:rsid w:val="005F16E5"/>
    <w:rsid w:val="005F51F9"/>
    <w:rsid w:val="00602854"/>
    <w:rsid w:val="00603D91"/>
    <w:rsid w:val="00610E0F"/>
    <w:rsid w:val="006154AD"/>
    <w:rsid w:val="006602A5"/>
    <w:rsid w:val="006762A9"/>
    <w:rsid w:val="00677A34"/>
    <w:rsid w:val="00681ECE"/>
    <w:rsid w:val="00687625"/>
    <w:rsid w:val="0069451F"/>
    <w:rsid w:val="006B1F11"/>
    <w:rsid w:val="006B224B"/>
    <w:rsid w:val="006C7BD9"/>
    <w:rsid w:val="006D1A99"/>
    <w:rsid w:val="006D1B59"/>
    <w:rsid w:val="006D792A"/>
    <w:rsid w:val="006E1B69"/>
    <w:rsid w:val="006F382F"/>
    <w:rsid w:val="00707977"/>
    <w:rsid w:val="00735D76"/>
    <w:rsid w:val="00746C83"/>
    <w:rsid w:val="007548AA"/>
    <w:rsid w:val="00754C25"/>
    <w:rsid w:val="00775E57"/>
    <w:rsid w:val="00784E92"/>
    <w:rsid w:val="00791989"/>
    <w:rsid w:val="007A0184"/>
    <w:rsid w:val="007A2813"/>
    <w:rsid w:val="007A5F6A"/>
    <w:rsid w:val="007B4C8F"/>
    <w:rsid w:val="007B6C7A"/>
    <w:rsid w:val="007C0A6C"/>
    <w:rsid w:val="007C64C2"/>
    <w:rsid w:val="007D60E5"/>
    <w:rsid w:val="007E44CA"/>
    <w:rsid w:val="008024EC"/>
    <w:rsid w:val="00814540"/>
    <w:rsid w:val="00821A5C"/>
    <w:rsid w:val="00827CD3"/>
    <w:rsid w:val="008420B5"/>
    <w:rsid w:val="008666A9"/>
    <w:rsid w:val="008668FB"/>
    <w:rsid w:val="008924D0"/>
    <w:rsid w:val="00892965"/>
    <w:rsid w:val="008950A4"/>
    <w:rsid w:val="008A03DC"/>
    <w:rsid w:val="008B11C5"/>
    <w:rsid w:val="008B6A41"/>
    <w:rsid w:val="008C2FC8"/>
    <w:rsid w:val="00901E1D"/>
    <w:rsid w:val="009337AF"/>
    <w:rsid w:val="009414C0"/>
    <w:rsid w:val="0094518E"/>
    <w:rsid w:val="0094527E"/>
    <w:rsid w:val="009459A4"/>
    <w:rsid w:val="00952806"/>
    <w:rsid w:val="009660F2"/>
    <w:rsid w:val="00972375"/>
    <w:rsid w:val="00976336"/>
    <w:rsid w:val="0098782E"/>
    <w:rsid w:val="009A1295"/>
    <w:rsid w:val="009B6518"/>
    <w:rsid w:val="009D0727"/>
    <w:rsid w:val="009D4D66"/>
    <w:rsid w:val="009D726A"/>
    <w:rsid w:val="009F31D1"/>
    <w:rsid w:val="00A02376"/>
    <w:rsid w:val="00A02F72"/>
    <w:rsid w:val="00A17B82"/>
    <w:rsid w:val="00A20D20"/>
    <w:rsid w:val="00A218B7"/>
    <w:rsid w:val="00A40303"/>
    <w:rsid w:val="00A546CF"/>
    <w:rsid w:val="00A67356"/>
    <w:rsid w:val="00A70F37"/>
    <w:rsid w:val="00A81302"/>
    <w:rsid w:val="00A96D0F"/>
    <w:rsid w:val="00AC4B42"/>
    <w:rsid w:val="00AD792C"/>
    <w:rsid w:val="00AE14ED"/>
    <w:rsid w:val="00AE462F"/>
    <w:rsid w:val="00AE5D1A"/>
    <w:rsid w:val="00AF2508"/>
    <w:rsid w:val="00AF4E4F"/>
    <w:rsid w:val="00B1175A"/>
    <w:rsid w:val="00B24140"/>
    <w:rsid w:val="00B25965"/>
    <w:rsid w:val="00B50FE2"/>
    <w:rsid w:val="00B66ADB"/>
    <w:rsid w:val="00B7151E"/>
    <w:rsid w:val="00B73F08"/>
    <w:rsid w:val="00BA7477"/>
    <w:rsid w:val="00BB0709"/>
    <w:rsid w:val="00BB5386"/>
    <w:rsid w:val="00BE0248"/>
    <w:rsid w:val="00BE70A5"/>
    <w:rsid w:val="00C00EE8"/>
    <w:rsid w:val="00C23FF3"/>
    <w:rsid w:val="00C42E0F"/>
    <w:rsid w:val="00C621F8"/>
    <w:rsid w:val="00C73429"/>
    <w:rsid w:val="00C81F08"/>
    <w:rsid w:val="00C91229"/>
    <w:rsid w:val="00CB012E"/>
    <w:rsid w:val="00CD745D"/>
    <w:rsid w:val="00CE7812"/>
    <w:rsid w:val="00D50C85"/>
    <w:rsid w:val="00D56707"/>
    <w:rsid w:val="00D6063E"/>
    <w:rsid w:val="00D621F6"/>
    <w:rsid w:val="00D62F0F"/>
    <w:rsid w:val="00D632EC"/>
    <w:rsid w:val="00DA3072"/>
    <w:rsid w:val="00DB78D4"/>
    <w:rsid w:val="00DD576B"/>
    <w:rsid w:val="00DE0A05"/>
    <w:rsid w:val="00DE6939"/>
    <w:rsid w:val="00DF6906"/>
    <w:rsid w:val="00E02CBA"/>
    <w:rsid w:val="00E21C55"/>
    <w:rsid w:val="00E2758D"/>
    <w:rsid w:val="00E32579"/>
    <w:rsid w:val="00E32961"/>
    <w:rsid w:val="00E338B9"/>
    <w:rsid w:val="00E40555"/>
    <w:rsid w:val="00E433EA"/>
    <w:rsid w:val="00E43890"/>
    <w:rsid w:val="00E51F21"/>
    <w:rsid w:val="00E546FF"/>
    <w:rsid w:val="00E632B6"/>
    <w:rsid w:val="00E63672"/>
    <w:rsid w:val="00E65FF5"/>
    <w:rsid w:val="00E740DD"/>
    <w:rsid w:val="00E74140"/>
    <w:rsid w:val="00E900E0"/>
    <w:rsid w:val="00E91875"/>
    <w:rsid w:val="00E9325A"/>
    <w:rsid w:val="00EC0A9B"/>
    <w:rsid w:val="00EC5F23"/>
    <w:rsid w:val="00EC7701"/>
    <w:rsid w:val="00ED18B4"/>
    <w:rsid w:val="00ED2203"/>
    <w:rsid w:val="00ED6DF3"/>
    <w:rsid w:val="00ED78FC"/>
    <w:rsid w:val="00EE091F"/>
    <w:rsid w:val="00EE2270"/>
    <w:rsid w:val="00EF0981"/>
    <w:rsid w:val="00F001F7"/>
    <w:rsid w:val="00F25F7C"/>
    <w:rsid w:val="00F34E3D"/>
    <w:rsid w:val="00F358F4"/>
    <w:rsid w:val="00F45024"/>
    <w:rsid w:val="00F53D57"/>
    <w:rsid w:val="00F62BE2"/>
    <w:rsid w:val="00F76395"/>
    <w:rsid w:val="00F84FB5"/>
    <w:rsid w:val="00F86589"/>
    <w:rsid w:val="00F8766B"/>
    <w:rsid w:val="00F94231"/>
    <w:rsid w:val="00F97FBB"/>
    <w:rsid w:val="00FA59BF"/>
    <w:rsid w:val="00FB3374"/>
    <w:rsid w:val="00FC321A"/>
    <w:rsid w:val="00FD3722"/>
    <w:rsid w:val="00FF3DCC"/>
    <w:rsid w:val="00FF77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4C6B"/>
  <w15:docId w15:val="{EB4B8262-F253-4A5F-8D2A-06A5C1C7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F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3E5890"/>
    <w:pPr>
      <w:keepNext/>
      <w:spacing w:before="240" w:after="60" w:line="240" w:lineRule="auto"/>
      <w:outlineLvl w:val="2"/>
    </w:pPr>
    <w:rPr>
      <w:rFonts w:asciiTheme="majorHAnsi" w:eastAsia="Times New Roman" w:hAnsiTheme="majorHAnsi" w:cs="Arial"/>
      <w:bCs/>
      <w:color w:val="4F81BD" w:themeColor="accent1"/>
      <w:sz w:val="24"/>
      <w:szCs w:val="26"/>
    </w:rPr>
  </w:style>
  <w:style w:type="paragraph" w:styleId="Heading4">
    <w:name w:val="heading 4"/>
    <w:basedOn w:val="Normal"/>
    <w:next w:val="Normal"/>
    <w:link w:val="Heading4Char"/>
    <w:uiPriority w:val="9"/>
    <w:unhideWhenUsed/>
    <w:qFormat/>
    <w:rsid w:val="002D286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D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D6DF3"/>
    <w:rPr>
      <w:rFonts w:eastAsiaTheme="minorEastAsia"/>
      <w:lang w:val="en-US" w:eastAsia="ja-JP"/>
    </w:rPr>
  </w:style>
  <w:style w:type="paragraph" w:styleId="BalloonText">
    <w:name w:val="Balloon Text"/>
    <w:basedOn w:val="Normal"/>
    <w:link w:val="BalloonTextChar"/>
    <w:uiPriority w:val="99"/>
    <w:semiHidden/>
    <w:unhideWhenUsed/>
    <w:rsid w:val="00ED6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DF3"/>
    <w:rPr>
      <w:rFonts w:ascii="Tahoma" w:hAnsi="Tahoma" w:cs="Tahoma"/>
      <w:sz w:val="16"/>
      <w:szCs w:val="16"/>
    </w:rPr>
  </w:style>
  <w:style w:type="character" w:customStyle="1" w:styleId="Heading1Char">
    <w:name w:val="Heading 1 Char"/>
    <w:basedOn w:val="DefaultParagraphFont"/>
    <w:link w:val="Heading1"/>
    <w:uiPriority w:val="9"/>
    <w:rsid w:val="00ED6D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semiHidden/>
    <w:rsid w:val="00ED6D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ED6DF3"/>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154AAE"/>
    <w:pPr>
      <w:outlineLvl w:val="9"/>
    </w:pPr>
    <w:rPr>
      <w:lang w:val="en-US" w:eastAsia="ja-JP"/>
    </w:rPr>
  </w:style>
  <w:style w:type="paragraph" w:styleId="TOC1">
    <w:name w:val="toc 1"/>
    <w:basedOn w:val="Normal"/>
    <w:next w:val="Normal"/>
    <w:autoRedefine/>
    <w:uiPriority w:val="39"/>
    <w:unhideWhenUsed/>
    <w:rsid w:val="00154AAE"/>
    <w:pPr>
      <w:spacing w:after="100"/>
    </w:pPr>
  </w:style>
  <w:style w:type="character" w:styleId="Hyperlink">
    <w:name w:val="Hyperlink"/>
    <w:basedOn w:val="DefaultParagraphFont"/>
    <w:uiPriority w:val="99"/>
    <w:unhideWhenUsed/>
    <w:rsid w:val="00154AAE"/>
    <w:rPr>
      <w:color w:val="0000FF" w:themeColor="hyperlink"/>
      <w:u w:val="single"/>
    </w:rPr>
  </w:style>
  <w:style w:type="paragraph" w:styleId="Footer">
    <w:name w:val="footer"/>
    <w:basedOn w:val="Normal"/>
    <w:link w:val="FooterChar"/>
    <w:uiPriority w:val="99"/>
    <w:unhideWhenUsed/>
    <w:rsid w:val="00154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AAE"/>
  </w:style>
  <w:style w:type="character" w:customStyle="1" w:styleId="Heading3Char">
    <w:name w:val="Heading 3 Char"/>
    <w:basedOn w:val="DefaultParagraphFont"/>
    <w:link w:val="Heading3"/>
    <w:rsid w:val="003E5890"/>
    <w:rPr>
      <w:rFonts w:asciiTheme="majorHAnsi" w:eastAsia="Times New Roman" w:hAnsiTheme="majorHAnsi" w:cs="Arial"/>
      <w:bCs/>
      <w:color w:val="4F81BD" w:themeColor="accent1"/>
      <w:sz w:val="24"/>
      <w:szCs w:val="26"/>
    </w:rPr>
  </w:style>
  <w:style w:type="paragraph" w:styleId="ListParagraph">
    <w:name w:val="List Paragraph"/>
    <w:basedOn w:val="Normal"/>
    <w:uiPriority w:val="34"/>
    <w:qFormat/>
    <w:rsid w:val="00356EBB"/>
    <w:pPr>
      <w:ind w:left="720"/>
      <w:contextualSpacing/>
    </w:pPr>
  </w:style>
  <w:style w:type="character" w:customStyle="1" w:styleId="Heading2Char">
    <w:name w:val="Heading 2 Char"/>
    <w:basedOn w:val="DefaultParagraphFont"/>
    <w:link w:val="Heading2"/>
    <w:uiPriority w:val="9"/>
    <w:rsid w:val="00F84FB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0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56707"/>
    <w:pPr>
      <w:spacing w:after="100"/>
      <w:ind w:left="220"/>
    </w:pPr>
  </w:style>
  <w:style w:type="paragraph" w:styleId="TOC3">
    <w:name w:val="toc 3"/>
    <w:basedOn w:val="Normal"/>
    <w:next w:val="Normal"/>
    <w:autoRedefine/>
    <w:uiPriority w:val="39"/>
    <w:unhideWhenUsed/>
    <w:rsid w:val="00D56707"/>
    <w:pPr>
      <w:spacing w:after="100"/>
      <w:ind w:left="440"/>
    </w:pPr>
  </w:style>
  <w:style w:type="character" w:customStyle="1" w:styleId="Heading4Char">
    <w:name w:val="Heading 4 Char"/>
    <w:basedOn w:val="DefaultParagraphFont"/>
    <w:link w:val="Heading4"/>
    <w:uiPriority w:val="9"/>
    <w:rsid w:val="002D286A"/>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E2758D"/>
    <w:rPr>
      <w:color w:val="605E5C"/>
      <w:shd w:val="clear" w:color="auto" w:fill="E1DFDD"/>
    </w:rPr>
  </w:style>
  <w:style w:type="paragraph" w:customStyle="1" w:styleId="Standard">
    <w:name w:val="Standard"/>
    <w:rsid w:val="004F7FB2"/>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shatha@downtown.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mailto:shatha@downtown.com"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19\Semester%202\Cert%20IV\ICTPRG527\%5bSurname%5d_%5bStudentNumber%5d_ICTPRG52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192566999448E086FD1073AB8E7BC6"/>
        <w:category>
          <w:name w:val="General"/>
          <w:gallery w:val="placeholder"/>
        </w:category>
        <w:types>
          <w:type w:val="bbPlcHdr"/>
        </w:types>
        <w:behaviors>
          <w:behavior w:val="content"/>
        </w:behaviors>
        <w:guid w:val="{D72C3F7E-6338-43DA-8833-78DB92464031}"/>
      </w:docPartPr>
      <w:docPartBody>
        <w:p w:rsidR="00A10B9E" w:rsidRDefault="0048047D">
          <w:pPr>
            <w:pStyle w:val="D4192566999448E086FD1073AB8E7BC6"/>
          </w:pPr>
          <w:r>
            <w:rPr>
              <w:rFonts w:asciiTheme="majorHAnsi" w:eastAsiaTheme="majorEastAsia" w:hAnsiTheme="majorHAnsi" w:cstheme="majorBidi"/>
              <w:b/>
              <w:bCs/>
              <w:color w:val="4472C4" w:themeColor="accent1"/>
              <w:sz w:val="48"/>
              <w:szCs w:val="48"/>
            </w:rPr>
            <w:t>[Type the document title]</w:t>
          </w:r>
        </w:p>
      </w:docPartBody>
    </w:docPart>
    <w:docPart>
      <w:docPartPr>
        <w:name w:val="E963C679465C46E393AC2B981236A08D"/>
        <w:category>
          <w:name w:val="General"/>
          <w:gallery w:val="placeholder"/>
        </w:category>
        <w:types>
          <w:type w:val="bbPlcHdr"/>
        </w:types>
        <w:behaviors>
          <w:behavior w:val="content"/>
        </w:behaviors>
        <w:guid w:val="{A808ECD6-AD4F-4F1F-A520-D564709800DA}"/>
      </w:docPartPr>
      <w:docPartBody>
        <w:p w:rsidR="00A10B9E" w:rsidRDefault="0048047D">
          <w:pPr>
            <w:pStyle w:val="E963C679465C46E393AC2B981236A08D"/>
          </w:pPr>
          <w:r>
            <w:rPr>
              <w:color w:val="E7E6E6" w:themeColor="background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47D"/>
    <w:rsid w:val="001466A8"/>
    <w:rsid w:val="003819F5"/>
    <w:rsid w:val="003B15CE"/>
    <w:rsid w:val="0048047D"/>
    <w:rsid w:val="00494137"/>
    <w:rsid w:val="00523A8D"/>
    <w:rsid w:val="009D578B"/>
    <w:rsid w:val="00A10B9E"/>
    <w:rsid w:val="00A9494E"/>
    <w:rsid w:val="00E63258"/>
    <w:rsid w:val="00F276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192566999448E086FD1073AB8E7BC6">
    <w:name w:val="D4192566999448E086FD1073AB8E7BC6"/>
  </w:style>
  <w:style w:type="paragraph" w:customStyle="1" w:styleId="E963C679465C46E393AC2B981236A08D">
    <w:name w:val="E963C679465C46E393AC2B981236A0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2" ma:contentTypeDescription="Create a new document." ma:contentTypeScope="" ma:versionID="34c6b14e0b771fd2c317702364121910">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29c5874044d1e7ab7e08a6fccbacbff1"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9"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2caae3d-4ebd-4b1e-bbee-9120e1400e92"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0BC8C-8045-4734-8803-DB36F2FF9247}">
  <ds:schemaRefs>
    <ds:schemaRef ds:uri="http://schemas.microsoft.com/sharepoint/v3/contenttype/forms"/>
  </ds:schemaRefs>
</ds:datastoreItem>
</file>

<file path=customXml/itemProps3.xml><?xml version="1.0" encoding="utf-8"?>
<ds:datastoreItem xmlns:ds="http://schemas.openxmlformats.org/officeDocument/2006/customXml" ds:itemID="{F9A292CD-5667-4A01-B1F5-21C47128D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aae3d-4ebd-4b1e-bbee-9120e1400e92"/>
    <ds:schemaRef ds:uri="688aeeea-db70-49fc-acfa-1a2dd513a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7F18CB-35E7-4019-B8E0-C5F4CCE78124}">
  <ds:schemaRefs>
    <ds:schemaRef ds:uri="http://purl.org/dc/terms/"/>
    <ds:schemaRef ds:uri="c2caae3d-4ebd-4b1e-bbee-9120e1400e92"/>
    <ds:schemaRef ds:uri="http://purl.org/dc/elements/1.1/"/>
    <ds:schemaRef ds:uri="http://purl.org/dc/dcmitype/"/>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688aeeea-db70-49fc-acfa-1a2dd513aa3d"/>
  </ds:schemaRefs>
</ds:datastoreItem>
</file>

<file path=customXml/itemProps5.xml><?xml version="1.0" encoding="utf-8"?>
<ds:datastoreItem xmlns:ds="http://schemas.openxmlformats.org/officeDocument/2006/customXml" ds:itemID="{F6B4CE43-0256-48FE-A512-83054FB81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[Surname]_[StudentNumber]_ICTPRG527.dotx</Template>
  <TotalTime>873</TotalTime>
  <Pages>19</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Technical Report Template</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dc:title>
  <dc:subject>ICTPRG430 – Apply Introductory Object-Oriented Language Skills AT2</dc:subject>
  <dc:creator>Shatha Almaktoum</dc:creator>
  <cp:lastModifiedBy>Shatha Hussain Ali Almaktoum</cp:lastModifiedBy>
  <cp:revision>53</cp:revision>
  <dcterms:created xsi:type="dcterms:W3CDTF">2022-01-19T05:01:00Z</dcterms:created>
  <dcterms:modified xsi:type="dcterms:W3CDTF">2022-09-12T00:01:00Z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0x01010038054A325772F54BB051F3DDAEE07BC3</vt:lpwstr>
  </property>
</Properties>
</file>